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D109" w14:textId="4CB7FCA6" w:rsidR="00E81978" w:rsidRDefault="003014AD">
      <w:pPr>
        <w:pStyle w:val="Title"/>
      </w:pPr>
      <w:sdt>
        <w:sdtPr>
          <w:rPr>
            <w:b/>
            <w:bCs/>
          </w:rPr>
          <w:alias w:val="Title:"/>
          <w:tag w:val="Title:"/>
          <w:id w:val="726351117"/>
          <w:placeholder>
            <w:docPart w:val="F694D8084E2846E5B75C894D2A15D37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33649" w:rsidRPr="000A7BC6">
            <w:rPr>
              <w:b/>
              <w:bCs/>
            </w:rPr>
            <w:t>Getting Started with the Graded Response Model (GRM): A gentle introduction and tutorial in R</w:t>
          </w:r>
        </w:sdtContent>
      </w:sdt>
    </w:p>
    <w:p w14:paraId="0EC72402" w14:textId="7C1B28BE" w:rsidR="00B823AA" w:rsidRDefault="00363573" w:rsidP="00B823AA">
      <w:pPr>
        <w:pStyle w:val="Title2"/>
      </w:pPr>
      <w:r>
        <w:t>Rizqy Amelia Zein</w:t>
      </w:r>
      <w:r w:rsidR="001A59D2" w:rsidRPr="001A59D2">
        <w:rPr>
          <w:vertAlign w:val="superscript"/>
        </w:rPr>
        <w:t>1,2</w:t>
      </w:r>
      <w:r>
        <w:t xml:space="preserve"> &amp; </w:t>
      </w:r>
      <w:r w:rsidR="00EE623E">
        <w:t>Hanif Akhtar</w:t>
      </w:r>
      <w:r w:rsidR="001A59D2" w:rsidRPr="001A59D2">
        <w:rPr>
          <w:vertAlign w:val="superscript"/>
        </w:rPr>
        <w:t>3,4</w:t>
      </w:r>
    </w:p>
    <w:p w14:paraId="65C5659C" w14:textId="77777777" w:rsidR="00490A55" w:rsidRDefault="00DC56F7" w:rsidP="00490A55">
      <w:pPr>
        <w:pStyle w:val="Title2"/>
      </w:pPr>
      <w:r w:rsidRPr="001A59D2">
        <w:rPr>
          <w:vertAlign w:val="superscript"/>
        </w:rPr>
        <w:t>1</w:t>
      </w:r>
      <w:r>
        <w:t>Department of Psychology, Ludwig-Maximilians-Universität München</w:t>
      </w:r>
    </w:p>
    <w:p w14:paraId="6F3D4838" w14:textId="125F1C17" w:rsidR="00490A55" w:rsidRDefault="00DC56F7" w:rsidP="00490A55">
      <w:pPr>
        <w:pStyle w:val="Title2"/>
      </w:pPr>
      <w:r>
        <w:t>Department of</w:t>
      </w:r>
      <w:r w:rsidR="003423CC">
        <w:t xml:space="preserve"> </w:t>
      </w:r>
      <w:r>
        <w:t>Psychology, Universitas Airlangga</w:t>
      </w:r>
    </w:p>
    <w:p w14:paraId="10C5763A" w14:textId="64000143" w:rsidR="00490A55" w:rsidRDefault="00DC56F7" w:rsidP="00490A55">
      <w:pPr>
        <w:pStyle w:val="Title2"/>
      </w:pPr>
      <w:r w:rsidRPr="001A59D2">
        <w:rPr>
          <w:vertAlign w:val="superscript"/>
        </w:rPr>
        <w:t>3</w:t>
      </w:r>
      <w:r>
        <w:t>D</w:t>
      </w:r>
      <w:r w:rsidR="00270391">
        <w:t xml:space="preserve">octoral School of Psychology, </w:t>
      </w:r>
      <w:r w:rsidR="00D571FB" w:rsidRPr="00D571FB">
        <w:t>ELTE Eötvös Loránd University</w:t>
      </w:r>
    </w:p>
    <w:p w14:paraId="5A12F12C" w14:textId="6DD49E2F" w:rsidR="00E81978" w:rsidRDefault="00D571FB" w:rsidP="00490A55">
      <w:pPr>
        <w:pStyle w:val="Title2"/>
      </w:pPr>
      <w:r w:rsidRPr="001A59D2">
        <w:rPr>
          <w:vertAlign w:val="superscript"/>
        </w:rPr>
        <w:t>4</w:t>
      </w:r>
      <w:r w:rsidRPr="00D571FB">
        <w:t>Faculty of Psychology, Universitas Muhammadiyah Malang</w:t>
      </w:r>
    </w:p>
    <w:p w14:paraId="7ADF6ABF" w14:textId="77777777" w:rsidR="00490A55" w:rsidRDefault="00490A55" w:rsidP="00490A55">
      <w:pPr>
        <w:pStyle w:val="Title2"/>
      </w:pPr>
    </w:p>
    <w:p w14:paraId="3B2B8041" w14:textId="3C2BE43A" w:rsidR="00490A55" w:rsidRDefault="00490A55" w:rsidP="00490A55">
      <w:pPr>
        <w:pStyle w:val="Title2"/>
      </w:pPr>
      <w:r>
        <w:t>Author Note</w:t>
      </w:r>
    </w:p>
    <w:p w14:paraId="117494E7" w14:textId="77777777" w:rsidR="00325CEE" w:rsidRDefault="00325CEE" w:rsidP="00D5448B">
      <w:pPr>
        <w:pStyle w:val="Title2"/>
        <w:jc w:val="left"/>
      </w:pPr>
      <w:r>
        <w:t xml:space="preserve">Correspondence to: Rizqy Amelia Zein, Department of Psychology, Ludwig-Maximilians-Universität München (LMU), </w:t>
      </w:r>
      <w:proofErr w:type="spellStart"/>
      <w:r>
        <w:t>Leopoldstraße</w:t>
      </w:r>
      <w:proofErr w:type="spellEnd"/>
      <w:r>
        <w:t xml:space="preserve"> 13, Munich, Germany 80802</w:t>
      </w:r>
    </w:p>
    <w:p w14:paraId="40811D30" w14:textId="3937D6C1" w:rsidR="00325CEE" w:rsidRDefault="00325CEE" w:rsidP="00D5448B">
      <w:pPr>
        <w:pStyle w:val="Title2"/>
        <w:jc w:val="left"/>
      </w:pPr>
      <w:r>
        <w:t xml:space="preserve">Department of Psychology, Universitas Airlangga, </w:t>
      </w:r>
      <w:proofErr w:type="spellStart"/>
      <w:r>
        <w:t>Kampus</w:t>
      </w:r>
      <w:proofErr w:type="spellEnd"/>
      <w:r>
        <w:t xml:space="preserve"> B </w:t>
      </w:r>
      <w:proofErr w:type="spellStart"/>
      <w:r>
        <w:t>Unair</w:t>
      </w:r>
      <w:proofErr w:type="spellEnd"/>
      <w:r>
        <w:t xml:space="preserve"> Jalan Airlangga 4-6 Surabaya, Indonesia 60286, mail to: </w:t>
      </w:r>
      <w:hyperlink r:id="rId8" w:history="1">
        <w:r w:rsidR="006E1930" w:rsidRPr="00E30DAB">
          <w:rPr>
            <w:rStyle w:val="Hyperlink"/>
          </w:rPr>
          <w:t>Amelia.Zein@psy.lmu.de</w:t>
        </w:r>
      </w:hyperlink>
      <w:r w:rsidR="006E1930">
        <w:t xml:space="preserve"> </w:t>
      </w:r>
      <w:r>
        <w:t xml:space="preserve">/ </w:t>
      </w:r>
      <w:hyperlink r:id="rId9" w:history="1">
        <w:r w:rsidR="006E1930" w:rsidRPr="00E30DAB">
          <w:rPr>
            <w:rStyle w:val="Hyperlink"/>
          </w:rPr>
          <w:t>amelia.zein@psikologi.unair.ac.id</w:t>
        </w:r>
      </w:hyperlink>
      <w:r w:rsidR="006E1930">
        <w:t xml:space="preserve"> </w:t>
      </w:r>
    </w:p>
    <w:p w14:paraId="344987EA" w14:textId="77777777" w:rsidR="00325CEE" w:rsidRDefault="00325CEE" w:rsidP="00D5448B">
      <w:pPr>
        <w:pStyle w:val="Title2"/>
        <w:jc w:val="left"/>
      </w:pPr>
      <w:r>
        <w:t>We declare to have no conflict of interest.</w:t>
      </w:r>
    </w:p>
    <w:p w14:paraId="23BB06B1" w14:textId="03EFEECF" w:rsidR="00E81978" w:rsidRDefault="00325CEE" w:rsidP="00D5448B">
      <w:pPr>
        <w:pStyle w:val="Title2"/>
        <w:jc w:val="left"/>
      </w:pPr>
      <w:r>
        <w:t>The first author receives a PhD scholarship from the German Academic Exchange Service (</w:t>
      </w:r>
      <w:r w:rsidRPr="008912BB">
        <w:rPr>
          <w:i/>
          <w:iCs/>
        </w:rPr>
        <w:t xml:space="preserve">Deutscher </w:t>
      </w:r>
      <w:proofErr w:type="spellStart"/>
      <w:r w:rsidRPr="008912BB">
        <w:rPr>
          <w:i/>
          <w:iCs/>
        </w:rPr>
        <w:t>Akademischer</w:t>
      </w:r>
      <w:proofErr w:type="spellEnd"/>
      <w:r w:rsidRPr="008912BB">
        <w:rPr>
          <w:i/>
          <w:iCs/>
        </w:rPr>
        <w:t xml:space="preserve"> </w:t>
      </w:r>
      <w:proofErr w:type="spellStart"/>
      <w:r w:rsidRPr="008912BB">
        <w:rPr>
          <w:i/>
          <w:iCs/>
        </w:rPr>
        <w:t>Austauschdienst</w:t>
      </w:r>
      <w:proofErr w:type="spellEnd"/>
      <w:r>
        <w:t>, DAAD).</w:t>
      </w:r>
      <w:r w:rsidR="00564B39">
        <w:t xml:space="preserve"> </w:t>
      </w:r>
    </w:p>
    <w:sdt>
      <w:sdtPr>
        <w:alias w:val="Abstract:"/>
        <w:tag w:val="Abstract:"/>
        <w:id w:val="202146031"/>
        <w:placeholder>
          <w:docPart w:val="1D98EBB1D1844DB4BDBE11A320A9CAAC"/>
        </w:placeholder>
        <w:temporary/>
        <w:showingPlcHdr/>
        <w15:appearance w15:val="hidden"/>
      </w:sdtPr>
      <w:sdtEndPr/>
      <w:sdtContent>
        <w:p w14:paraId="58FC88BE" w14:textId="77777777" w:rsidR="00E81978" w:rsidRDefault="005D3A03">
          <w:pPr>
            <w:pStyle w:val="SectionTitle"/>
          </w:pPr>
          <w:r>
            <w:t>Abstract</w:t>
          </w:r>
        </w:p>
      </w:sdtContent>
    </w:sdt>
    <w:p w14:paraId="6B16D60F" w14:textId="53EBC92A" w:rsidR="00E81978" w:rsidRDefault="00766946">
      <w:pPr>
        <w:pStyle w:val="NoSpacing"/>
        <w:rPr>
          <w:rFonts w:ascii="Times New Roman" w:hAnsi="Times New Roman" w:cs="Times New Roman"/>
        </w:rPr>
      </w:pPr>
      <w:r w:rsidRPr="00766946">
        <w:rPr>
          <w:rFonts w:ascii="Times New Roman" w:hAnsi="Times New Roman" w:cs="Times New Roman"/>
        </w:rPr>
        <w:t>This tutorial paper introduce</w:t>
      </w:r>
      <w:r w:rsidR="008A44BD">
        <w:rPr>
          <w:rFonts w:ascii="Times New Roman" w:hAnsi="Times New Roman" w:cs="Times New Roman"/>
        </w:rPr>
        <w:t>s</w:t>
      </w:r>
      <w:r w:rsidRPr="00766946">
        <w:rPr>
          <w:rFonts w:ascii="Times New Roman" w:hAnsi="Times New Roman" w:cs="Times New Roman"/>
        </w:rPr>
        <w:t xml:space="preserve"> the Graded Response Model (GRM), a tool for testing measurement </w:t>
      </w:r>
      <w:r w:rsidR="0039463C">
        <w:rPr>
          <w:rFonts w:ascii="Times New Roman" w:hAnsi="Times New Roman" w:cs="Times New Roman"/>
        </w:rPr>
        <w:t>precision</w:t>
      </w:r>
      <w:r w:rsidRPr="00766946">
        <w:rPr>
          <w:rFonts w:ascii="Times New Roman" w:hAnsi="Times New Roman" w:cs="Times New Roman"/>
        </w:rPr>
        <w:t xml:space="preserve"> under the Item Response Theory (IRT) paradigm. Addressing common problems of measurement imprecision and lack of construct validity, the tutorial guides researchers through a one-dimensional GRM analysis in the R environment, using </w:t>
      </w:r>
      <w:r w:rsidR="005B1BA4">
        <w:rPr>
          <w:rFonts w:ascii="Times New Roman" w:hAnsi="Times New Roman" w:cs="Times New Roman"/>
          <w:i/>
          <w:iCs/>
        </w:rPr>
        <w:t xml:space="preserve">psych, </w:t>
      </w:r>
      <w:proofErr w:type="spellStart"/>
      <w:r w:rsidRPr="00D33AA4">
        <w:rPr>
          <w:rFonts w:ascii="Times New Roman" w:hAnsi="Times New Roman" w:cs="Times New Roman"/>
          <w:i/>
          <w:iCs/>
        </w:rPr>
        <w:t>mirt</w:t>
      </w:r>
      <w:proofErr w:type="spellEnd"/>
      <w:r w:rsidR="005B1BA4">
        <w:rPr>
          <w:rFonts w:ascii="Times New Roman" w:hAnsi="Times New Roman" w:cs="Times New Roman"/>
          <w:i/>
          <w:iCs/>
        </w:rPr>
        <w:t>,</w:t>
      </w:r>
      <w:r w:rsidRPr="00766946">
        <w:rPr>
          <w:rFonts w:ascii="Times New Roman" w:hAnsi="Times New Roman" w:cs="Times New Roman"/>
        </w:rPr>
        <w:t xml:space="preserve"> and </w:t>
      </w:r>
      <w:proofErr w:type="spellStart"/>
      <w:r w:rsidRPr="00D33AA4">
        <w:rPr>
          <w:rFonts w:ascii="Times New Roman" w:hAnsi="Times New Roman" w:cs="Times New Roman"/>
          <w:i/>
          <w:iCs/>
        </w:rPr>
        <w:t>ggmirt</w:t>
      </w:r>
      <w:proofErr w:type="spellEnd"/>
      <w:r w:rsidRPr="00766946">
        <w:rPr>
          <w:rFonts w:ascii="Times New Roman" w:hAnsi="Times New Roman" w:cs="Times New Roman"/>
        </w:rPr>
        <w:t xml:space="preserve"> packages. GRM is specifically designed to examine the psychometric properties of psychological scales with polytomous items. The tutorial illustrat</w:t>
      </w:r>
      <w:r w:rsidR="008A44BD">
        <w:rPr>
          <w:rFonts w:ascii="Times New Roman" w:hAnsi="Times New Roman" w:cs="Times New Roman"/>
        </w:rPr>
        <w:t>es</w:t>
      </w:r>
      <w:r w:rsidRPr="00766946">
        <w:rPr>
          <w:rFonts w:ascii="Times New Roman" w:hAnsi="Times New Roman" w:cs="Times New Roman"/>
        </w:rPr>
        <w:t xml:space="preserve">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14:paraId="4A08EE02" w14:textId="0E4CF19D" w:rsidR="005B1BA4" w:rsidRDefault="005B1BA4">
      <w:pPr>
        <w:pStyle w:val="NoSpacing"/>
      </w:pPr>
      <w:r>
        <w:rPr>
          <w:rFonts w:ascii="Times New Roman" w:hAnsi="Times New Roman" w:cs="Times New Roman"/>
        </w:rPr>
        <w:t>[</w:t>
      </w:r>
      <w:r w:rsidR="003014AD">
        <w:rPr>
          <w:rFonts w:ascii="Times New Roman" w:hAnsi="Times New Roman" w:cs="Times New Roman"/>
        </w:rPr>
        <w:t xml:space="preserve">115 </w:t>
      </w:r>
      <w:r>
        <w:rPr>
          <w:rFonts w:ascii="Times New Roman" w:hAnsi="Times New Roman" w:cs="Times New Roman"/>
        </w:rPr>
        <w:t>words]</w:t>
      </w:r>
    </w:p>
    <w:p w14:paraId="661EF302" w14:textId="32256066" w:rsidR="00E81978" w:rsidRDefault="005D3A03">
      <w:r>
        <w:rPr>
          <w:rStyle w:val="Emphasis"/>
        </w:rPr>
        <w:t>Keywords</w:t>
      </w:r>
      <w:r>
        <w:t xml:space="preserve">:  </w:t>
      </w:r>
      <w:r w:rsidR="00295256">
        <w:t xml:space="preserve">graded response model, </w:t>
      </w:r>
      <w:r w:rsidR="009E7486">
        <w:t xml:space="preserve">item response theory, </w:t>
      </w:r>
      <w:proofErr w:type="spellStart"/>
      <w:r w:rsidR="00470FEB">
        <w:t>mirt</w:t>
      </w:r>
      <w:proofErr w:type="spellEnd"/>
      <w:r w:rsidR="00470FEB">
        <w:t xml:space="preserve">, </w:t>
      </w:r>
      <w:proofErr w:type="spellStart"/>
      <w:r w:rsidR="00470FEB">
        <w:t>ggmirt</w:t>
      </w:r>
      <w:proofErr w:type="spellEnd"/>
      <w:r w:rsidR="00470FEB">
        <w:t>, R.</w:t>
      </w:r>
    </w:p>
    <w:p w14:paraId="4C5D93C7" w14:textId="26489219" w:rsidR="00E81978" w:rsidRDefault="003014AD">
      <w:pPr>
        <w:pStyle w:val="SectionTitle"/>
      </w:pPr>
      <w:sdt>
        <w:sdtPr>
          <w:alias w:val="Section title:"/>
          <w:tag w:val="Section title:"/>
          <w:id w:val="984196707"/>
          <w:placeholder>
            <w:docPart w:val="81FE72A3B692482C9D878CDCCE5530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33649">
            <w:t>Getting Started with the Graded Response Model (GRM): A gentle introduction and tutorial in R</w:t>
          </w:r>
        </w:sdtContent>
      </w:sdt>
    </w:p>
    <w:sdt>
      <w:sdtPr>
        <w:alias w:val="Section text:"/>
        <w:tag w:val="Section text:"/>
        <w:id w:val="-1322272011"/>
        <w:placeholder>
          <w:docPart w:val="A6E3C40940C848F0AEF3A6A424881C34"/>
        </w:placeholder>
        <w:temporary/>
        <w:showingPlcHdr/>
        <w15:appearance w15:val="hidden"/>
        <w:text/>
      </w:sdtPr>
      <w:sdtEndPr/>
      <w:sdtContent>
        <w:p w14:paraId="3CFB2364"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E0A494FC61F640CBB9BC16EDEC3043F5"/>
        </w:placeholder>
        <w:temporary/>
        <w:showingPlcHdr/>
        <w15:appearance w15:val="hidden"/>
        <w:text/>
      </w:sdtPr>
      <w:sdtEndPr/>
      <w:sdtContent>
        <w:p w14:paraId="098994F7" w14:textId="77777777" w:rsidR="00E81978" w:rsidRDefault="005D3A03">
          <w:pPr>
            <w:pStyle w:val="Heading1"/>
          </w:pPr>
          <w:r>
            <w:t>[Heading 1]</w:t>
          </w:r>
        </w:p>
      </w:sdtContent>
    </w:sdt>
    <w:p w14:paraId="7E246ED7" w14:textId="77777777" w:rsidR="00E81978" w:rsidRDefault="003014AD">
      <w:sdt>
        <w:sdtPr>
          <w:alias w:val="Paragraph text:"/>
          <w:tag w:val="Paragraph text:"/>
          <w:id w:val="1404798514"/>
          <w:placeholder>
            <w:docPart w:val="07A27A817E2C4C46A845A54062693AA3"/>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6BD2743" w14:textId="77777777" w:rsidR="00E81978" w:rsidRPr="00C31D30" w:rsidRDefault="003014AD" w:rsidP="00C31D30">
      <w:pPr>
        <w:pStyle w:val="Heading2"/>
      </w:pPr>
      <w:sdt>
        <w:sdtPr>
          <w:alias w:val="Heading 2:"/>
          <w:tag w:val="Heading 2:"/>
          <w:id w:val="1203442487"/>
          <w:placeholder>
            <w:docPart w:val="55C137CE73CE436A8DB3B37FA682BE29"/>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D96E4723C3C644478EB5C4E7453F447B"/>
        </w:placeholder>
        <w:temporary/>
        <w:showingPlcHdr/>
        <w15:appearance w15:val="hidden"/>
      </w:sdtPr>
      <w:sdtEndPr/>
      <w:sdtContent>
        <w:p w14:paraId="31982A9B"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35A73A0D" w14:textId="77777777" w:rsidR="00355DCA" w:rsidRPr="00C31D30" w:rsidRDefault="003014AD" w:rsidP="00C31D30">
      <w:pPr>
        <w:pStyle w:val="Heading3"/>
      </w:pPr>
      <w:sdt>
        <w:sdtPr>
          <w:alias w:val="Heading 3:"/>
          <w:tag w:val="Heading 3:"/>
          <w:id w:val="1751771428"/>
          <w:placeholder>
            <w:docPart w:val="5DFCEBDA016A4A80A9CF5080F77F27C9"/>
          </w:placeholder>
          <w:temporary/>
          <w:showingPlcHdr/>
          <w15:appearance w15:val="hidden"/>
          <w:text/>
        </w:sdtPr>
        <w:sdtEndPr/>
        <w:sdtContent>
          <w:r w:rsidR="005D3A03" w:rsidRPr="00C31D30">
            <w:t>[Heading 3]</w:t>
          </w:r>
        </w:sdtContent>
      </w:sdt>
      <w:r w:rsidR="00355DCA" w:rsidRPr="00C31D30">
        <w:t>.</w:t>
      </w:r>
    </w:p>
    <w:p w14:paraId="6B6AD1F9" w14:textId="77777777" w:rsidR="00E81978" w:rsidRDefault="003014AD">
      <w:pPr>
        <w:rPr>
          <w:b/>
          <w:bCs/>
        </w:rPr>
      </w:pPr>
      <w:sdt>
        <w:sdtPr>
          <w:alias w:val="Paragraph text:"/>
          <w:tag w:val="Paragraph text:"/>
          <w:id w:val="2054876750"/>
          <w:placeholder>
            <w:docPart w:val="C28937BBD1CA43038EB97A9329E56544"/>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7C0621B5" w14:textId="77777777" w:rsidR="00355DCA" w:rsidRPr="00C31D30" w:rsidRDefault="003014AD" w:rsidP="00C31D30">
      <w:pPr>
        <w:pStyle w:val="Heading4"/>
      </w:pPr>
      <w:sdt>
        <w:sdtPr>
          <w:alias w:val="Heading 4:"/>
          <w:tag w:val="Heading 4:"/>
          <w:id w:val="-685361587"/>
          <w:placeholder>
            <w:docPart w:val="0D1FDCB3872846B787FD7E915B7D54B4"/>
          </w:placeholder>
          <w:temporary/>
          <w:showingPlcHdr/>
          <w15:appearance w15:val="hidden"/>
          <w:text/>
        </w:sdtPr>
        <w:sdtEndPr/>
        <w:sdtContent>
          <w:r w:rsidR="005D3A03" w:rsidRPr="00C31D30">
            <w:t>[Heading 4]</w:t>
          </w:r>
        </w:sdtContent>
      </w:sdt>
      <w:r w:rsidR="00355DCA" w:rsidRPr="00C31D30">
        <w:t>.</w:t>
      </w:r>
    </w:p>
    <w:p w14:paraId="12481E75" w14:textId="77777777" w:rsidR="00E81978" w:rsidRDefault="003014AD">
      <w:pPr>
        <w:rPr>
          <w:b/>
          <w:bCs/>
        </w:rPr>
      </w:pPr>
      <w:sdt>
        <w:sdtPr>
          <w:alias w:val="Paragraph text:"/>
          <w:tag w:val="Paragraph text:"/>
          <w:id w:val="-1987159626"/>
          <w:placeholder>
            <w:docPart w:val="D91A573023814E53A6CFF170B06C9694"/>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D1785A69F44F43659DEBD2CDD7679C29"/>
          </w:placeholder>
          <w:temporary/>
          <w:showingPlcHdr/>
          <w15:appearance w15:val="hidden"/>
          <w:text/>
        </w:sdtPr>
        <w:sdtEndPr/>
        <w:sdtContent>
          <w:r w:rsidR="00BA45DB">
            <w:t>Last Name, Year</w:t>
          </w:r>
        </w:sdtContent>
      </w:sdt>
      <w:r w:rsidR="00BA45DB">
        <w:t>)</w:t>
      </w:r>
    </w:p>
    <w:p w14:paraId="73C53229" w14:textId="77777777" w:rsidR="00355DCA" w:rsidRPr="00C31D30" w:rsidRDefault="003014AD" w:rsidP="00C31D30">
      <w:pPr>
        <w:pStyle w:val="Heading5"/>
      </w:pPr>
      <w:sdt>
        <w:sdtPr>
          <w:alias w:val="Heading 5:"/>
          <w:tag w:val="Heading 5:"/>
          <w:id w:val="-53853956"/>
          <w:placeholder>
            <w:docPart w:val="8D483421FA35428B9AD3A8A5482BF516"/>
          </w:placeholder>
          <w:temporary/>
          <w:showingPlcHdr/>
          <w15:appearance w15:val="hidden"/>
          <w:text/>
        </w:sdtPr>
        <w:sdtEndPr/>
        <w:sdtContent>
          <w:r w:rsidR="005D3A03" w:rsidRPr="00C31D30">
            <w:t>[Heading 5]</w:t>
          </w:r>
        </w:sdtContent>
      </w:sdt>
      <w:r w:rsidR="00355DCA" w:rsidRPr="00C31D30">
        <w:t>.</w:t>
      </w:r>
    </w:p>
    <w:p w14:paraId="6F224FEB" w14:textId="77777777" w:rsidR="00E81978" w:rsidRDefault="003014AD">
      <w:sdt>
        <w:sdtPr>
          <w:alias w:val="Paragraph text:"/>
          <w:tag w:val="Paragraph text:"/>
          <w:id w:val="1216239889"/>
          <w:placeholder>
            <w:docPart w:val="23C4311FA72B478C9FB0084D495F8060"/>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F3B690BFB2C3437DBD4B7F8522D60781"/>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1260E27C" w14:textId="77777777" w:rsidR="00E81978" w:rsidRDefault="005D3A03">
          <w:pPr>
            <w:pStyle w:val="SectionTitle"/>
          </w:pPr>
          <w:r>
            <w:t>References</w:t>
          </w:r>
        </w:p>
        <w:p w14:paraId="29DD691E"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2E1674F9"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17D5489D9EFE49A4B291EE5B986DE0DF"/>
        </w:placeholder>
        <w:temporary/>
        <w:showingPlcHdr/>
        <w15:appearance w15:val="hidden"/>
      </w:sdtPr>
      <w:sdtEndPr/>
      <w:sdtContent>
        <w:p w14:paraId="2E923C77" w14:textId="77777777" w:rsidR="00E81978" w:rsidRDefault="005D3A03">
          <w:pPr>
            <w:pStyle w:val="SectionTitle"/>
          </w:pPr>
          <w:r>
            <w:t>Footnotes</w:t>
          </w:r>
        </w:p>
      </w:sdtContent>
    </w:sdt>
    <w:p w14:paraId="3B266A10" w14:textId="77777777" w:rsidR="00E81978" w:rsidRDefault="005D3A03">
      <w:r>
        <w:rPr>
          <w:rStyle w:val="FootnoteReference"/>
        </w:rPr>
        <w:t>1</w:t>
      </w:r>
      <w:sdt>
        <w:sdtPr>
          <w:alias w:val="Footnotes text:"/>
          <w:tag w:val="Footnotes text:"/>
          <w:id w:val="1069077422"/>
          <w:placeholder>
            <w:docPart w:val="CAA7D83334CB4702B23C1940BA511EF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4BBFB091" w14:textId="77777777" w:rsidR="00E81978" w:rsidRDefault="005D3A03">
      <w:pPr>
        <w:pStyle w:val="SectionTitle"/>
      </w:pPr>
      <w:r>
        <w:lastRenderedPageBreak/>
        <w:t>Tables</w:t>
      </w:r>
    </w:p>
    <w:p w14:paraId="13E592D4" w14:textId="77777777" w:rsidR="00E81978" w:rsidRDefault="005D3A03">
      <w:pPr>
        <w:pStyle w:val="NoSpacing"/>
      </w:pPr>
      <w:r>
        <w:t>Table 1</w:t>
      </w:r>
    </w:p>
    <w:sdt>
      <w:sdtPr>
        <w:alias w:val="Table title:"/>
        <w:tag w:val="Table title:"/>
        <w:id w:val="1042324137"/>
        <w:placeholder>
          <w:docPart w:val="1DC7037A7E554C53A347C0E43297CB1A"/>
        </w:placeholder>
        <w:temporary/>
        <w:showingPlcHdr/>
        <w15:appearance w15:val="hidden"/>
        <w:text/>
      </w:sdtPr>
      <w:sdtEndPr/>
      <w:sdtContent>
        <w:p w14:paraId="693E94EC"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365ACC8C"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EBF62A2451184DB7AF6ACD7EB9FEBB01"/>
            </w:placeholder>
            <w:temporary/>
            <w:showingPlcHdr/>
            <w15:appearance w15:val="hidden"/>
          </w:sdtPr>
          <w:sdtEndPr/>
          <w:sdtContent>
            <w:tc>
              <w:tcPr>
                <w:tcW w:w="1872" w:type="dxa"/>
              </w:tcPr>
              <w:p w14:paraId="20E40DA2" w14:textId="77777777" w:rsidR="00E6004D" w:rsidRPr="00BF4184" w:rsidRDefault="00E6004D" w:rsidP="00BF4184">
                <w:r w:rsidRPr="00BF4184">
                  <w:t>Column Head</w:t>
                </w:r>
              </w:p>
            </w:tc>
          </w:sdtContent>
        </w:sdt>
        <w:sdt>
          <w:sdtPr>
            <w:alias w:val="Column Head 2:"/>
            <w:tag w:val="Column Head 2:"/>
            <w:id w:val="-477000835"/>
            <w:placeholder>
              <w:docPart w:val="00B0263F37254EB884B66F10248BD136"/>
            </w:placeholder>
            <w:temporary/>
            <w:showingPlcHdr/>
            <w15:appearance w15:val="hidden"/>
          </w:sdtPr>
          <w:sdtEndPr/>
          <w:sdtContent>
            <w:tc>
              <w:tcPr>
                <w:tcW w:w="1872" w:type="dxa"/>
              </w:tcPr>
              <w:p w14:paraId="67EBC8E8" w14:textId="77777777" w:rsidR="00E6004D" w:rsidRPr="00BF4184" w:rsidRDefault="00E6004D" w:rsidP="00BF4184">
                <w:r w:rsidRPr="00BF4184">
                  <w:t>Column Head</w:t>
                </w:r>
              </w:p>
            </w:tc>
          </w:sdtContent>
        </w:sdt>
        <w:sdt>
          <w:sdtPr>
            <w:alias w:val="Column Head 3:"/>
            <w:tag w:val="Column Head 3:"/>
            <w:id w:val="1425763633"/>
            <w:placeholder>
              <w:docPart w:val="EE2D2CB7FF7845A897CC9851D162BBE9"/>
            </w:placeholder>
            <w:temporary/>
            <w:showingPlcHdr/>
            <w15:appearance w15:val="hidden"/>
          </w:sdtPr>
          <w:sdtEndPr/>
          <w:sdtContent>
            <w:tc>
              <w:tcPr>
                <w:tcW w:w="1872" w:type="dxa"/>
              </w:tcPr>
              <w:p w14:paraId="5B8749F1" w14:textId="77777777" w:rsidR="00E6004D" w:rsidRPr="00BF4184" w:rsidRDefault="00E6004D" w:rsidP="00BF4184">
                <w:r w:rsidRPr="00BF4184">
                  <w:t>Column Head</w:t>
                </w:r>
              </w:p>
            </w:tc>
          </w:sdtContent>
        </w:sdt>
        <w:sdt>
          <w:sdtPr>
            <w:alias w:val="Column Head 4:"/>
            <w:tag w:val="Column Head 4:"/>
            <w:id w:val="-1292590422"/>
            <w:placeholder>
              <w:docPart w:val="353354C3D34B47BA9ED70C1DB66D3CAC"/>
            </w:placeholder>
            <w:temporary/>
            <w:showingPlcHdr/>
            <w15:appearance w15:val="hidden"/>
          </w:sdtPr>
          <w:sdtEndPr/>
          <w:sdtContent>
            <w:tc>
              <w:tcPr>
                <w:tcW w:w="1872" w:type="dxa"/>
              </w:tcPr>
              <w:p w14:paraId="702C7E56" w14:textId="77777777" w:rsidR="00E6004D" w:rsidRPr="00BF4184" w:rsidRDefault="00E6004D" w:rsidP="00BF4184">
                <w:r w:rsidRPr="00BF4184">
                  <w:t>Column Head</w:t>
                </w:r>
              </w:p>
            </w:tc>
          </w:sdtContent>
        </w:sdt>
        <w:sdt>
          <w:sdtPr>
            <w:alias w:val="Column Head 5:"/>
            <w:tag w:val="Column Head 5:"/>
            <w:id w:val="-531649396"/>
            <w:placeholder>
              <w:docPart w:val="A7C5A5ABF89E4AAC8A2F6E89E8875A5A"/>
            </w:placeholder>
            <w:temporary/>
            <w:showingPlcHdr/>
            <w15:appearance w15:val="hidden"/>
          </w:sdtPr>
          <w:sdtEndPr/>
          <w:sdtContent>
            <w:tc>
              <w:tcPr>
                <w:tcW w:w="1872" w:type="dxa"/>
              </w:tcPr>
              <w:p w14:paraId="75F796A2" w14:textId="77777777" w:rsidR="00E6004D" w:rsidRPr="00BF4184" w:rsidRDefault="00E6004D" w:rsidP="00BF4184">
                <w:r w:rsidRPr="00BF4184">
                  <w:t>Column Head</w:t>
                </w:r>
              </w:p>
            </w:tc>
          </w:sdtContent>
        </w:sdt>
      </w:tr>
      <w:tr w:rsidR="00E6004D" w:rsidRPr="00BF4184" w14:paraId="1F92F8F8" w14:textId="77777777" w:rsidTr="00BF4184">
        <w:sdt>
          <w:sdtPr>
            <w:alias w:val="Row Head:"/>
            <w:tag w:val="Row Head:"/>
            <w:id w:val="-2069871036"/>
            <w:placeholder>
              <w:docPart w:val="4AAC308424F546C5BBD027907E78652F"/>
            </w:placeholder>
            <w:temporary/>
            <w:showingPlcHdr/>
            <w15:appearance w15:val="hidden"/>
          </w:sdtPr>
          <w:sdtEndPr/>
          <w:sdtContent>
            <w:tc>
              <w:tcPr>
                <w:tcW w:w="1872" w:type="dxa"/>
              </w:tcPr>
              <w:p w14:paraId="5465EEE6" w14:textId="77777777" w:rsidR="00E6004D" w:rsidRPr="00BF4184" w:rsidRDefault="00E6004D" w:rsidP="00BF4184">
                <w:r w:rsidRPr="00BF4184">
                  <w:t>Row Head</w:t>
                </w:r>
              </w:p>
            </w:tc>
          </w:sdtContent>
        </w:sdt>
        <w:sdt>
          <w:sdtPr>
            <w:alias w:val="Table data:"/>
            <w:tag w:val="Table data:"/>
            <w:id w:val="-1626080037"/>
            <w:placeholder>
              <w:docPart w:val="B92322B93A674B79A86B148E8747EECA"/>
            </w:placeholder>
            <w:temporary/>
            <w:showingPlcHdr/>
            <w15:appearance w15:val="hidden"/>
          </w:sdtPr>
          <w:sdtEndPr/>
          <w:sdtContent>
            <w:tc>
              <w:tcPr>
                <w:tcW w:w="1872" w:type="dxa"/>
              </w:tcPr>
              <w:p w14:paraId="658AD7CD" w14:textId="77777777" w:rsidR="00E6004D" w:rsidRPr="00BF4184" w:rsidRDefault="00E6004D" w:rsidP="00BF4184">
                <w:r w:rsidRPr="00BF4184">
                  <w:t>123</w:t>
                </w:r>
              </w:p>
            </w:tc>
          </w:sdtContent>
        </w:sdt>
        <w:sdt>
          <w:sdtPr>
            <w:alias w:val="Table data:"/>
            <w:tag w:val="Table data:"/>
            <w:id w:val="1326245292"/>
            <w:placeholder>
              <w:docPart w:val="43D52FF238BD4A8E96ED2E5BC584848F"/>
            </w:placeholder>
            <w:temporary/>
            <w:showingPlcHdr/>
            <w15:appearance w15:val="hidden"/>
          </w:sdtPr>
          <w:sdtEndPr/>
          <w:sdtContent>
            <w:tc>
              <w:tcPr>
                <w:tcW w:w="1872" w:type="dxa"/>
              </w:tcPr>
              <w:p w14:paraId="1A85C30B" w14:textId="77777777" w:rsidR="00E6004D" w:rsidRPr="00BF4184" w:rsidRDefault="00E6004D" w:rsidP="00BF4184">
                <w:r w:rsidRPr="00BF4184">
                  <w:t>123</w:t>
                </w:r>
              </w:p>
            </w:tc>
          </w:sdtContent>
        </w:sdt>
        <w:sdt>
          <w:sdtPr>
            <w:alias w:val="Table data:"/>
            <w:tag w:val="Table data:"/>
            <w:id w:val="1701724"/>
            <w:placeholder>
              <w:docPart w:val="E2B52664B6D94CEFA2C965F082DF6AB2"/>
            </w:placeholder>
            <w:temporary/>
            <w:showingPlcHdr/>
            <w15:appearance w15:val="hidden"/>
          </w:sdtPr>
          <w:sdtEndPr/>
          <w:sdtContent>
            <w:tc>
              <w:tcPr>
                <w:tcW w:w="1872" w:type="dxa"/>
              </w:tcPr>
              <w:p w14:paraId="1898423C" w14:textId="77777777" w:rsidR="00E6004D" w:rsidRPr="00BF4184" w:rsidRDefault="00E6004D" w:rsidP="00BF4184">
                <w:r w:rsidRPr="00BF4184">
                  <w:t>123</w:t>
                </w:r>
              </w:p>
            </w:tc>
          </w:sdtContent>
        </w:sdt>
        <w:sdt>
          <w:sdtPr>
            <w:alias w:val="Table data:"/>
            <w:tag w:val="Table data:"/>
            <w:id w:val="1607620690"/>
            <w:placeholder>
              <w:docPart w:val="4B0FB73D33354A8EB8CFB94864BC5AE6"/>
            </w:placeholder>
            <w:temporary/>
            <w:showingPlcHdr/>
            <w15:appearance w15:val="hidden"/>
          </w:sdtPr>
          <w:sdtEndPr/>
          <w:sdtContent>
            <w:tc>
              <w:tcPr>
                <w:tcW w:w="1872" w:type="dxa"/>
              </w:tcPr>
              <w:p w14:paraId="2431A4FB" w14:textId="77777777" w:rsidR="00E6004D" w:rsidRPr="00BF4184" w:rsidRDefault="00E6004D" w:rsidP="00BF4184">
                <w:r w:rsidRPr="00BF4184">
                  <w:t>123</w:t>
                </w:r>
              </w:p>
            </w:tc>
          </w:sdtContent>
        </w:sdt>
      </w:tr>
      <w:tr w:rsidR="00E6004D" w:rsidRPr="00BF4184" w14:paraId="5DB9169B" w14:textId="77777777" w:rsidTr="00BF4184">
        <w:sdt>
          <w:sdtPr>
            <w:alias w:val="Row Head:"/>
            <w:tag w:val="Row Head:"/>
            <w:id w:val="-631786698"/>
            <w:placeholder>
              <w:docPart w:val="2543B9514C8C4F4AAD1328F0950A8C94"/>
            </w:placeholder>
            <w:temporary/>
            <w:showingPlcHdr/>
            <w15:appearance w15:val="hidden"/>
          </w:sdtPr>
          <w:sdtEndPr/>
          <w:sdtContent>
            <w:tc>
              <w:tcPr>
                <w:tcW w:w="1872" w:type="dxa"/>
              </w:tcPr>
              <w:p w14:paraId="6465F604" w14:textId="77777777" w:rsidR="00E6004D" w:rsidRPr="00BF4184" w:rsidRDefault="00E6004D" w:rsidP="00BF4184">
                <w:r w:rsidRPr="00BF4184">
                  <w:t>Row Head</w:t>
                </w:r>
              </w:p>
            </w:tc>
          </w:sdtContent>
        </w:sdt>
        <w:sdt>
          <w:sdtPr>
            <w:alias w:val="Table data:"/>
            <w:tag w:val="Table data:"/>
            <w:id w:val="-3589260"/>
            <w:placeholder>
              <w:docPart w:val="7942C5559BD248F2A8B7B22E6E102459"/>
            </w:placeholder>
            <w:temporary/>
            <w:showingPlcHdr/>
            <w15:appearance w15:val="hidden"/>
          </w:sdtPr>
          <w:sdtEndPr/>
          <w:sdtContent>
            <w:tc>
              <w:tcPr>
                <w:tcW w:w="1872" w:type="dxa"/>
              </w:tcPr>
              <w:p w14:paraId="369BF2F0" w14:textId="77777777" w:rsidR="00E6004D" w:rsidRPr="00BF4184" w:rsidRDefault="00E6004D" w:rsidP="00BF4184">
                <w:r w:rsidRPr="00BF4184">
                  <w:t>456</w:t>
                </w:r>
              </w:p>
            </w:tc>
          </w:sdtContent>
        </w:sdt>
        <w:sdt>
          <w:sdtPr>
            <w:alias w:val="Table data:"/>
            <w:tag w:val="Table data:"/>
            <w:id w:val="-982615618"/>
            <w:placeholder>
              <w:docPart w:val="AFFA812FBF314883814CC9AC5E8FDF30"/>
            </w:placeholder>
            <w:temporary/>
            <w:showingPlcHdr/>
            <w15:appearance w15:val="hidden"/>
          </w:sdtPr>
          <w:sdtEndPr/>
          <w:sdtContent>
            <w:tc>
              <w:tcPr>
                <w:tcW w:w="1872" w:type="dxa"/>
              </w:tcPr>
              <w:p w14:paraId="17C3A1DA" w14:textId="77777777" w:rsidR="00E6004D" w:rsidRPr="00BF4184" w:rsidRDefault="00E6004D" w:rsidP="00BF4184">
                <w:r w:rsidRPr="00BF4184">
                  <w:t>456</w:t>
                </w:r>
              </w:p>
            </w:tc>
          </w:sdtContent>
        </w:sdt>
        <w:sdt>
          <w:sdtPr>
            <w:alias w:val="Table data:"/>
            <w:tag w:val="Table data:"/>
            <w:id w:val="1459300509"/>
            <w:placeholder>
              <w:docPart w:val="A6E5B7BCFD8541E8BEDC752FD61D6302"/>
            </w:placeholder>
            <w:temporary/>
            <w:showingPlcHdr/>
            <w15:appearance w15:val="hidden"/>
          </w:sdtPr>
          <w:sdtEndPr/>
          <w:sdtContent>
            <w:tc>
              <w:tcPr>
                <w:tcW w:w="1872" w:type="dxa"/>
              </w:tcPr>
              <w:p w14:paraId="4724F8AB" w14:textId="77777777" w:rsidR="00E6004D" w:rsidRPr="00BF4184" w:rsidRDefault="00E6004D" w:rsidP="00BF4184">
                <w:r w:rsidRPr="00BF4184">
                  <w:t>456</w:t>
                </w:r>
              </w:p>
            </w:tc>
          </w:sdtContent>
        </w:sdt>
        <w:sdt>
          <w:sdtPr>
            <w:alias w:val="Table data:"/>
            <w:tag w:val="Table data:"/>
            <w:id w:val="1069851301"/>
            <w:placeholder>
              <w:docPart w:val="A05AF886A65F41318EF55A5EB5F437C3"/>
            </w:placeholder>
            <w:temporary/>
            <w:showingPlcHdr/>
            <w15:appearance w15:val="hidden"/>
          </w:sdtPr>
          <w:sdtEndPr/>
          <w:sdtContent>
            <w:tc>
              <w:tcPr>
                <w:tcW w:w="1872" w:type="dxa"/>
              </w:tcPr>
              <w:p w14:paraId="7064951B" w14:textId="77777777" w:rsidR="00E6004D" w:rsidRPr="00BF4184" w:rsidRDefault="00E6004D" w:rsidP="00BF4184">
                <w:r w:rsidRPr="00BF4184">
                  <w:t>456</w:t>
                </w:r>
              </w:p>
            </w:tc>
          </w:sdtContent>
        </w:sdt>
      </w:tr>
      <w:tr w:rsidR="00E6004D" w:rsidRPr="00BF4184" w14:paraId="3B13D93F" w14:textId="77777777" w:rsidTr="00BF4184">
        <w:sdt>
          <w:sdtPr>
            <w:alias w:val="Row Head:"/>
            <w:tag w:val="Row Head:"/>
            <w:id w:val="2007858907"/>
            <w:placeholder>
              <w:docPart w:val="463523DDB35F4BECB8793E7D458C30B4"/>
            </w:placeholder>
            <w:temporary/>
            <w:showingPlcHdr/>
            <w15:appearance w15:val="hidden"/>
          </w:sdtPr>
          <w:sdtEndPr/>
          <w:sdtContent>
            <w:tc>
              <w:tcPr>
                <w:tcW w:w="1872" w:type="dxa"/>
              </w:tcPr>
              <w:p w14:paraId="20A5246F" w14:textId="77777777" w:rsidR="00E6004D" w:rsidRPr="00BF4184" w:rsidRDefault="00E6004D" w:rsidP="00BF4184">
                <w:r w:rsidRPr="00BF4184">
                  <w:t>Row Head</w:t>
                </w:r>
              </w:p>
            </w:tc>
          </w:sdtContent>
        </w:sdt>
        <w:sdt>
          <w:sdtPr>
            <w:alias w:val="Table data:"/>
            <w:tag w:val="Table data:"/>
            <w:id w:val="143091368"/>
            <w:placeholder>
              <w:docPart w:val="7834AE80C2E64293B6927EF9C6FC6C43"/>
            </w:placeholder>
            <w:temporary/>
            <w:showingPlcHdr/>
            <w15:appearance w15:val="hidden"/>
          </w:sdtPr>
          <w:sdtEndPr/>
          <w:sdtContent>
            <w:tc>
              <w:tcPr>
                <w:tcW w:w="1872" w:type="dxa"/>
              </w:tcPr>
              <w:p w14:paraId="7A736DEB" w14:textId="77777777" w:rsidR="00E6004D" w:rsidRPr="00BF4184" w:rsidRDefault="00E6004D" w:rsidP="00BF4184">
                <w:r w:rsidRPr="00BF4184">
                  <w:t>789</w:t>
                </w:r>
              </w:p>
            </w:tc>
          </w:sdtContent>
        </w:sdt>
        <w:sdt>
          <w:sdtPr>
            <w:alias w:val="Table data:"/>
            <w:tag w:val="Table data:"/>
            <w:id w:val="-961350932"/>
            <w:placeholder>
              <w:docPart w:val="32344FB520EB41758C0F1E9F2DA32D24"/>
            </w:placeholder>
            <w:temporary/>
            <w:showingPlcHdr/>
            <w15:appearance w15:val="hidden"/>
          </w:sdtPr>
          <w:sdtEndPr/>
          <w:sdtContent>
            <w:tc>
              <w:tcPr>
                <w:tcW w:w="1872" w:type="dxa"/>
              </w:tcPr>
              <w:p w14:paraId="394CC808" w14:textId="77777777" w:rsidR="00E6004D" w:rsidRPr="00BF4184" w:rsidRDefault="00E6004D" w:rsidP="00BF4184">
                <w:r w:rsidRPr="00BF4184">
                  <w:t>789</w:t>
                </w:r>
              </w:p>
            </w:tc>
          </w:sdtContent>
        </w:sdt>
        <w:sdt>
          <w:sdtPr>
            <w:alias w:val="Table data:"/>
            <w:tag w:val="Table data:"/>
            <w:id w:val="-2023539032"/>
            <w:placeholder>
              <w:docPart w:val="9C33122ED6C0492E835CE6CC2E1D6F20"/>
            </w:placeholder>
            <w:temporary/>
            <w:showingPlcHdr/>
            <w15:appearance w15:val="hidden"/>
          </w:sdtPr>
          <w:sdtEndPr/>
          <w:sdtContent>
            <w:tc>
              <w:tcPr>
                <w:tcW w:w="1872" w:type="dxa"/>
              </w:tcPr>
              <w:p w14:paraId="51A2B7E4" w14:textId="77777777" w:rsidR="00E6004D" w:rsidRPr="00BF4184" w:rsidRDefault="00E6004D" w:rsidP="00BF4184">
                <w:r w:rsidRPr="00BF4184">
                  <w:t>789</w:t>
                </w:r>
              </w:p>
            </w:tc>
          </w:sdtContent>
        </w:sdt>
        <w:sdt>
          <w:sdtPr>
            <w:alias w:val="Table data:"/>
            <w:tag w:val="Table data:"/>
            <w:id w:val="-1358728049"/>
            <w:placeholder>
              <w:docPart w:val="1BB629A908C14B48A3F09DFB0E5882B2"/>
            </w:placeholder>
            <w:temporary/>
            <w:showingPlcHdr/>
            <w15:appearance w15:val="hidden"/>
          </w:sdtPr>
          <w:sdtEndPr/>
          <w:sdtContent>
            <w:tc>
              <w:tcPr>
                <w:tcW w:w="1872" w:type="dxa"/>
              </w:tcPr>
              <w:p w14:paraId="6A758FA0" w14:textId="77777777" w:rsidR="00E6004D" w:rsidRPr="00BF4184" w:rsidRDefault="00E6004D" w:rsidP="00BF4184">
                <w:r w:rsidRPr="00BF4184">
                  <w:t>789</w:t>
                </w:r>
              </w:p>
            </w:tc>
          </w:sdtContent>
        </w:sdt>
      </w:tr>
      <w:tr w:rsidR="00E6004D" w:rsidRPr="00BF4184" w14:paraId="04844C0F" w14:textId="77777777" w:rsidTr="00BF4184">
        <w:sdt>
          <w:sdtPr>
            <w:alias w:val="Row Head:"/>
            <w:tag w:val="Row Head:"/>
            <w:id w:val="-1816319134"/>
            <w:placeholder>
              <w:docPart w:val="3F01F526C0724D5AA73D4753264189A1"/>
            </w:placeholder>
            <w:temporary/>
            <w:showingPlcHdr/>
            <w15:appearance w15:val="hidden"/>
          </w:sdtPr>
          <w:sdtEndPr/>
          <w:sdtContent>
            <w:tc>
              <w:tcPr>
                <w:tcW w:w="1872" w:type="dxa"/>
              </w:tcPr>
              <w:p w14:paraId="038223DA" w14:textId="77777777" w:rsidR="00E6004D" w:rsidRPr="00BF4184" w:rsidRDefault="00E6004D" w:rsidP="00BF4184">
                <w:r w:rsidRPr="00BF4184">
                  <w:t>Row Head</w:t>
                </w:r>
              </w:p>
            </w:tc>
          </w:sdtContent>
        </w:sdt>
        <w:sdt>
          <w:sdtPr>
            <w:alias w:val="Table data:"/>
            <w:tag w:val="Table data:"/>
            <w:id w:val="-1126006529"/>
            <w:placeholder>
              <w:docPart w:val="0118BCCF026C4CC289997E75EFD68612"/>
            </w:placeholder>
            <w:temporary/>
            <w:showingPlcHdr/>
            <w15:appearance w15:val="hidden"/>
          </w:sdtPr>
          <w:sdtEndPr/>
          <w:sdtContent>
            <w:tc>
              <w:tcPr>
                <w:tcW w:w="1872" w:type="dxa"/>
              </w:tcPr>
              <w:p w14:paraId="32A60D21" w14:textId="77777777" w:rsidR="00E6004D" w:rsidRPr="00BF4184" w:rsidRDefault="00E6004D" w:rsidP="00BF4184">
                <w:r w:rsidRPr="00BF4184">
                  <w:t>123</w:t>
                </w:r>
              </w:p>
            </w:tc>
          </w:sdtContent>
        </w:sdt>
        <w:sdt>
          <w:sdtPr>
            <w:alias w:val="Table data:"/>
            <w:tag w:val="Table data:"/>
            <w:id w:val="-1664535047"/>
            <w:placeholder>
              <w:docPart w:val="C4A4E62405B54A5FA2CCBD2779176FF4"/>
            </w:placeholder>
            <w:temporary/>
            <w:showingPlcHdr/>
            <w15:appearance w15:val="hidden"/>
          </w:sdtPr>
          <w:sdtEndPr/>
          <w:sdtContent>
            <w:tc>
              <w:tcPr>
                <w:tcW w:w="1872" w:type="dxa"/>
              </w:tcPr>
              <w:p w14:paraId="275287E7" w14:textId="77777777" w:rsidR="00E6004D" w:rsidRPr="00BF4184" w:rsidRDefault="00E6004D" w:rsidP="00BF4184">
                <w:r w:rsidRPr="00BF4184">
                  <w:t>123</w:t>
                </w:r>
              </w:p>
            </w:tc>
          </w:sdtContent>
        </w:sdt>
        <w:sdt>
          <w:sdtPr>
            <w:alias w:val="Table data:"/>
            <w:tag w:val="Table data:"/>
            <w:id w:val="793413143"/>
            <w:placeholder>
              <w:docPart w:val="91C2168BCE9A449D9B0203B3D1C9E1DB"/>
            </w:placeholder>
            <w:temporary/>
            <w:showingPlcHdr/>
            <w15:appearance w15:val="hidden"/>
          </w:sdtPr>
          <w:sdtEndPr/>
          <w:sdtContent>
            <w:tc>
              <w:tcPr>
                <w:tcW w:w="1872" w:type="dxa"/>
              </w:tcPr>
              <w:p w14:paraId="24346563" w14:textId="77777777" w:rsidR="00E6004D" w:rsidRPr="00BF4184" w:rsidRDefault="00E6004D" w:rsidP="00BF4184">
                <w:r w:rsidRPr="00BF4184">
                  <w:t>123</w:t>
                </w:r>
              </w:p>
            </w:tc>
          </w:sdtContent>
        </w:sdt>
        <w:sdt>
          <w:sdtPr>
            <w:alias w:val="Table data:"/>
            <w:tag w:val="Table data:"/>
            <w:id w:val="-705955148"/>
            <w:placeholder>
              <w:docPart w:val="ECBF98F906B94A44B266484AE104AADA"/>
            </w:placeholder>
            <w:temporary/>
            <w:showingPlcHdr/>
            <w15:appearance w15:val="hidden"/>
          </w:sdtPr>
          <w:sdtEndPr/>
          <w:sdtContent>
            <w:tc>
              <w:tcPr>
                <w:tcW w:w="1872" w:type="dxa"/>
              </w:tcPr>
              <w:p w14:paraId="092250D9" w14:textId="77777777" w:rsidR="00E6004D" w:rsidRPr="00BF4184" w:rsidRDefault="00E6004D" w:rsidP="00BF4184">
                <w:r w:rsidRPr="00BF4184">
                  <w:t>123</w:t>
                </w:r>
              </w:p>
            </w:tc>
          </w:sdtContent>
        </w:sdt>
      </w:tr>
      <w:tr w:rsidR="00E6004D" w:rsidRPr="00BF4184" w14:paraId="2696CFAF" w14:textId="77777777" w:rsidTr="00BF4184">
        <w:sdt>
          <w:sdtPr>
            <w:alias w:val="Row Head:"/>
            <w:tag w:val="Row Head:"/>
            <w:id w:val="1343273948"/>
            <w:placeholder>
              <w:docPart w:val="12D85F66BD1740AFB1DF4A5DA1A1D074"/>
            </w:placeholder>
            <w:temporary/>
            <w:showingPlcHdr/>
            <w15:appearance w15:val="hidden"/>
          </w:sdtPr>
          <w:sdtEndPr/>
          <w:sdtContent>
            <w:tc>
              <w:tcPr>
                <w:tcW w:w="1872" w:type="dxa"/>
              </w:tcPr>
              <w:p w14:paraId="626689E7" w14:textId="77777777" w:rsidR="00E6004D" w:rsidRPr="00BF4184" w:rsidRDefault="00E6004D" w:rsidP="00BF4184">
                <w:r w:rsidRPr="00BF4184">
                  <w:t>Row Head</w:t>
                </w:r>
              </w:p>
            </w:tc>
          </w:sdtContent>
        </w:sdt>
        <w:sdt>
          <w:sdtPr>
            <w:alias w:val="Table data:"/>
            <w:tag w:val="Table data:"/>
            <w:id w:val="1340502274"/>
            <w:placeholder>
              <w:docPart w:val="8F6D3495A0AE4617A3AD2529012ABAD3"/>
            </w:placeholder>
            <w:temporary/>
            <w:showingPlcHdr/>
            <w15:appearance w15:val="hidden"/>
          </w:sdtPr>
          <w:sdtEndPr/>
          <w:sdtContent>
            <w:tc>
              <w:tcPr>
                <w:tcW w:w="1872" w:type="dxa"/>
              </w:tcPr>
              <w:p w14:paraId="12C55470" w14:textId="77777777" w:rsidR="00E6004D" w:rsidRPr="00BF4184" w:rsidRDefault="00E6004D" w:rsidP="00BF4184">
                <w:r w:rsidRPr="00BF4184">
                  <w:t>456</w:t>
                </w:r>
              </w:p>
            </w:tc>
          </w:sdtContent>
        </w:sdt>
        <w:sdt>
          <w:sdtPr>
            <w:alias w:val="Table data:"/>
            <w:tag w:val="Table data:"/>
            <w:id w:val="1123895777"/>
            <w:placeholder>
              <w:docPart w:val="02109DE9D5DD4440B39F9BD9C8C65C9F"/>
            </w:placeholder>
            <w:temporary/>
            <w:showingPlcHdr/>
            <w15:appearance w15:val="hidden"/>
          </w:sdtPr>
          <w:sdtEndPr/>
          <w:sdtContent>
            <w:tc>
              <w:tcPr>
                <w:tcW w:w="1872" w:type="dxa"/>
              </w:tcPr>
              <w:p w14:paraId="37450748" w14:textId="77777777" w:rsidR="00E6004D" w:rsidRPr="00BF4184" w:rsidRDefault="00E6004D" w:rsidP="00BF4184">
                <w:r w:rsidRPr="00BF4184">
                  <w:t>456</w:t>
                </w:r>
              </w:p>
            </w:tc>
          </w:sdtContent>
        </w:sdt>
        <w:sdt>
          <w:sdtPr>
            <w:alias w:val="Table data:"/>
            <w:tag w:val="Table data:"/>
            <w:id w:val="-1354022435"/>
            <w:placeholder>
              <w:docPart w:val="3C73922F44F14797B56134E045E87E9B"/>
            </w:placeholder>
            <w:temporary/>
            <w:showingPlcHdr/>
            <w15:appearance w15:val="hidden"/>
          </w:sdtPr>
          <w:sdtEndPr/>
          <w:sdtContent>
            <w:tc>
              <w:tcPr>
                <w:tcW w:w="1872" w:type="dxa"/>
              </w:tcPr>
              <w:p w14:paraId="6E3530A4" w14:textId="77777777" w:rsidR="00E6004D" w:rsidRPr="00BF4184" w:rsidRDefault="00E6004D" w:rsidP="00BF4184">
                <w:r w:rsidRPr="00BF4184">
                  <w:t>456</w:t>
                </w:r>
              </w:p>
            </w:tc>
          </w:sdtContent>
        </w:sdt>
        <w:sdt>
          <w:sdtPr>
            <w:alias w:val="Table data:"/>
            <w:tag w:val="Table data:"/>
            <w:id w:val="1583876576"/>
            <w:placeholder>
              <w:docPart w:val="2367940793504BEEB040F0971D620D8C"/>
            </w:placeholder>
            <w:temporary/>
            <w:showingPlcHdr/>
            <w15:appearance w15:val="hidden"/>
          </w:sdtPr>
          <w:sdtEndPr/>
          <w:sdtContent>
            <w:tc>
              <w:tcPr>
                <w:tcW w:w="1872" w:type="dxa"/>
              </w:tcPr>
              <w:p w14:paraId="0997FB78" w14:textId="77777777" w:rsidR="00E6004D" w:rsidRPr="00BF4184" w:rsidRDefault="00E6004D" w:rsidP="00BF4184">
                <w:r w:rsidRPr="00BF4184">
                  <w:t>456</w:t>
                </w:r>
              </w:p>
            </w:tc>
          </w:sdtContent>
        </w:sdt>
      </w:tr>
      <w:tr w:rsidR="00E6004D" w:rsidRPr="00BF4184" w14:paraId="2B3836C8" w14:textId="77777777" w:rsidTr="00BF4184">
        <w:sdt>
          <w:sdtPr>
            <w:alias w:val="Row Head:"/>
            <w:tag w:val="Row Head:"/>
            <w:id w:val="-1439600689"/>
            <w:placeholder>
              <w:docPart w:val="3D54F1CC26FC4E1F91A81F837670E160"/>
            </w:placeholder>
            <w:temporary/>
            <w:showingPlcHdr/>
            <w15:appearance w15:val="hidden"/>
          </w:sdtPr>
          <w:sdtEndPr/>
          <w:sdtContent>
            <w:tc>
              <w:tcPr>
                <w:tcW w:w="1872" w:type="dxa"/>
              </w:tcPr>
              <w:p w14:paraId="02AA430C" w14:textId="77777777" w:rsidR="00E6004D" w:rsidRPr="00BF4184" w:rsidRDefault="00E6004D" w:rsidP="00BF4184">
                <w:r w:rsidRPr="00BF4184">
                  <w:t>Row Head</w:t>
                </w:r>
              </w:p>
            </w:tc>
          </w:sdtContent>
        </w:sdt>
        <w:sdt>
          <w:sdtPr>
            <w:alias w:val="Table data:"/>
            <w:tag w:val="Table data:"/>
            <w:id w:val="-1490947208"/>
            <w:placeholder>
              <w:docPart w:val="68B0A9D2DE6C40B3A6F72E75D0A77B93"/>
            </w:placeholder>
            <w:temporary/>
            <w:showingPlcHdr/>
            <w15:appearance w15:val="hidden"/>
          </w:sdtPr>
          <w:sdtEndPr/>
          <w:sdtContent>
            <w:tc>
              <w:tcPr>
                <w:tcW w:w="1872" w:type="dxa"/>
              </w:tcPr>
              <w:p w14:paraId="58DAC800" w14:textId="77777777" w:rsidR="00E6004D" w:rsidRPr="00BF4184" w:rsidRDefault="00E6004D" w:rsidP="00BF4184">
                <w:r w:rsidRPr="00BF4184">
                  <w:t>789</w:t>
                </w:r>
              </w:p>
            </w:tc>
          </w:sdtContent>
        </w:sdt>
        <w:sdt>
          <w:sdtPr>
            <w:alias w:val="Table data:"/>
            <w:tag w:val="Table data:"/>
            <w:id w:val="-470683202"/>
            <w:placeholder>
              <w:docPart w:val="31584597763C459AB530FCFE51DECE15"/>
            </w:placeholder>
            <w:temporary/>
            <w:showingPlcHdr/>
            <w15:appearance w15:val="hidden"/>
          </w:sdtPr>
          <w:sdtEndPr/>
          <w:sdtContent>
            <w:tc>
              <w:tcPr>
                <w:tcW w:w="1872" w:type="dxa"/>
              </w:tcPr>
              <w:p w14:paraId="5C377B06" w14:textId="77777777" w:rsidR="00E6004D" w:rsidRPr="00BF4184" w:rsidRDefault="00E6004D" w:rsidP="00BF4184">
                <w:r w:rsidRPr="00BF4184">
                  <w:t>789</w:t>
                </w:r>
              </w:p>
            </w:tc>
          </w:sdtContent>
        </w:sdt>
        <w:sdt>
          <w:sdtPr>
            <w:alias w:val="Table data:"/>
            <w:tag w:val="Table data:"/>
            <w:id w:val="1440877877"/>
            <w:placeholder>
              <w:docPart w:val="6626A16F8A81430994F995472D7BFC3D"/>
            </w:placeholder>
            <w:temporary/>
            <w:showingPlcHdr/>
            <w15:appearance w15:val="hidden"/>
          </w:sdtPr>
          <w:sdtEndPr/>
          <w:sdtContent>
            <w:tc>
              <w:tcPr>
                <w:tcW w:w="1872" w:type="dxa"/>
              </w:tcPr>
              <w:p w14:paraId="5777698C" w14:textId="77777777" w:rsidR="00E6004D" w:rsidRPr="00BF4184" w:rsidRDefault="00E6004D" w:rsidP="00BF4184">
                <w:r w:rsidRPr="00BF4184">
                  <w:t>789</w:t>
                </w:r>
              </w:p>
            </w:tc>
          </w:sdtContent>
        </w:sdt>
        <w:sdt>
          <w:sdtPr>
            <w:alias w:val="Table data:"/>
            <w:tag w:val="Table data:"/>
            <w:id w:val="695431633"/>
            <w:placeholder>
              <w:docPart w:val="5B1EF9F5A419460987F8259B2FB16CCA"/>
            </w:placeholder>
            <w:temporary/>
            <w:showingPlcHdr/>
            <w15:appearance w15:val="hidden"/>
          </w:sdtPr>
          <w:sdtEndPr/>
          <w:sdtContent>
            <w:tc>
              <w:tcPr>
                <w:tcW w:w="1872" w:type="dxa"/>
              </w:tcPr>
              <w:p w14:paraId="1B190DEE" w14:textId="77777777" w:rsidR="00E6004D" w:rsidRPr="00BF4184" w:rsidRDefault="00E6004D" w:rsidP="00BF4184">
                <w:r w:rsidRPr="00BF4184">
                  <w:t>789</w:t>
                </w:r>
              </w:p>
            </w:tc>
          </w:sdtContent>
        </w:sdt>
      </w:tr>
    </w:tbl>
    <w:p w14:paraId="269A6FE6" w14:textId="77777777" w:rsidR="00E81978" w:rsidRDefault="005D3A03">
      <w:pPr>
        <w:pStyle w:val="TableFigure"/>
      </w:pPr>
      <w:r>
        <w:rPr>
          <w:rStyle w:val="Emphasis"/>
        </w:rPr>
        <w:t>Note</w:t>
      </w:r>
      <w:r>
        <w:t xml:space="preserve">:  </w:t>
      </w:r>
      <w:sdt>
        <w:sdtPr>
          <w:alias w:val="Table note text:"/>
          <w:tag w:val="Table note text:"/>
          <w:id w:val="668988805"/>
          <w:placeholder>
            <w:docPart w:val="36FD17BB679E4A6895D037D994206844"/>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DF74CD44879E4DD7B4061FCAD18DA392"/>
        </w:placeholder>
        <w:temporary/>
        <w:showingPlcHdr/>
        <w15:appearance w15:val="hidden"/>
      </w:sdtPr>
      <w:sdtEndPr/>
      <w:sdtContent>
        <w:p w14:paraId="0DC38AD9" w14:textId="77777777" w:rsidR="00E81978" w:rsidRDefault="005D3A03">
          <w:pPr>
            <w:pStyle w:val="SectionTitle"/>
          </w:pPr>
          <w:r w:rsidRPr="005D3A03">
            <w:t>Figures title:</w:t>
          </w:r>
        </w:p>
      </w:sdtContent>
    </w:sdt>
    <w:p w14:paraId="21B25477" w14:textId="77777777" w:rsidR="00E81978" w:rsidRDefault="005D3A03">
      <w:pPr>
        <w:pStyle w:val="NoSpacing"/>
      </w:pPr>
      <w:r>
        <w:rPr>
          <w:noProof/>
          <w:lang w:eastAsia="en-US"/>
        </w:rPr>
        <w:drawing>
          <wp:inline distT="0" distB="0" distL="0" distR="0" wp14:anchorId="77134753" wp14:editId="39A4336A">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5F2475" w14:textId="77777777" w:rsidR="00E81978" w:rsidRDefault="005D3A03">
      <w:pPr>
        <w:pStyle w:val="TableFigure"/>
      </w:pPr>
      <w:r>
        <w:rPr>
          <w:rStyle w:val="Emphasis"/>
        </w:rPr>
        <w:t>Figure 1</w:t>
      </w:r>
      <w:r>
        <w:t xml:space="preserve">. </w:t>
      </w:r>
      <w:sdt>
        <w:sdtPr>
          <w:alias w:val="Figure 1 text:"/>
          <w:tag w:val="Figure 1 text:"/>
          <w:id w:val="1420302148"/>
          <w:placeholder>
            <w:docPart w:val="6A19B9F63362482AA8A780151D72532A"/>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A06846E"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1472D" w14:textId="77777777" w:rsidR="00775E38" w:rsidRDefault="00775E38">
      <w:pPr>
        <w:spacing w:line="240" w:lineRule="auto"/>
      </w:pPr>
      <w:r>
        <w:separator/>
      </w:r>
    </w:p>
    <w:p w14:paraId="1CA46703" w14:textId="77777777" w:rsidR="00775E38" w:rsidRDefault="00775E38"/>
  </w:endnote>
  <w:endnote w:type="continuationSeparator" w:id="0">
    <w:p w14:paraId="18F7F5FD" w14:textId="77777777" w:rsidR="00775E38" w:rsidRDefault="00775E38">
      <w:pPr>
        <w:spacing w:line="240" w:lineRule="auto"/>
      </w:pPr>
      <w:r>
        <w:continuationSeparator/>
      </w:r>
    </w:p>
    <w:p w14:paraId="7BA4A5E0" w14:textId="77777777" w:rsidR="00775E38" w:rsidRDefault="00775E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53183" w14:textId="77777777" w:rsidR="00775E38" w:rsidRDefault="00775E38">
      <w:pPr>
        <w:spacing w:line="240" w:lineRule="auto"/>
      </w:pPr>
      <w:r>
        <w:separator/>
      </w:r>
    </w:p>
    <w:p w14:paraId="3E595DC9" w14:textId="77777777" w:rsidR="00775E38" w:rsidRDefault="00775E38"/>
  </w:footnote>
  <w:footnote w:type="continuationSeparator" w:id="0">
    <w:p w14:paraId="28DD8415" w14:textId="77777777" w:rsidR="00775E38" w:rsidRDefault="00775E38">
      <w:pPr>
        <w:spacing w:line="240" w:lineRule="auto"/>
      </w:pPr>
      <w:r>
        <w:continuationSeparator/>
      </w:r>
    </w:p>
    <w:p w14:paraId="5520DF89" w14:textId="77777777" w:rsidR="00775E38" w:rsidRDefault="00775E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5CD3" w14:textId="77777777" w:rsidR="00E81978" w:rsidRDefault="003014AD">
    <w:pPr>
      <w:pStyle w:val="Header"/>
    </w:pPr>
    <w:sdt>
      <w:sdtPr>
        <w:rPr>
          <w:rStyle w:val="Strong"/>
        </w:rPr>
        <w:alias w:val="Running head"/>
        <w:tag w:val=""/>
        <w:id w:val="12739865"/>
        <w:placeholder>
          <w:docPart w:val="DF74CD44879E4DD7B4061FCAD18DA392"/>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4714" w14:textId="77777777" w:rsidR="00E81978" w:rsidRDefault="005D3A03">
    <w:pPr>
      <w:pStyle w:val="Header"/>
      <w:rPr>
        <w:rStyle w:val="Strong"/>
      </w:rPr>
    </w:pPr>
    <w:r>
      <w:t xml:space="preserve">Running head: </w:t>
    </w:r>
    <w:sdt>
      <w:sdtPr>
        <w:rPr>
          <w:rStyle w:val="Strong"/>
        </w:rPr>
        <w:alias w:val="Running head"/>
        <w:tag w:val=""/>
        <w:id w:val="-696842620"/>
        <w:placeholder>
          <w:docPart w:val="6A19B9F63362482AA8A780151D72532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9490496">
    <w:abstractNumId w:val="9"/>
  </w:num>
  <w:num w:numId="2" w16cid:durableId="1395161391">
    <w:abstractNumId w:val="7"/>
  </w:num>
  <w:num w:numId="3" w16cid:durableId="2073576465">
    <w:abstractNumId w:val="6"/>
  </w:num>
  <w:num w:numId="4" w16cid:durableId="1227766550">
    <w:abstractNumId w:val="5"/>
  </w:num>
  <w:num w:numId="5" w16cid:durableId="1416895557">
    <w:abstractNumId w:val="4"/>
  </w:num>
  <w:num w:numId="6" w16cid:durableId="113839477">
    <w:abstractNumId w:val="8"/>
  </w:num>
  <w:num w:numId="7" w16cid:durableId="418720057">
    <w:abstractNumId w:val="3"/>
  </w:num>
  <w:num w:numId="8" w16cid:durableId="2058703130">
    <w:abstractNumId w:val="2"/>
  </w:num>
  <w:num w:numId="9" w16cid:durableId="1818186625">
    <w:abstractNumId w:val="1"/>
  </w:num>
  <w:num w:numId="10" w16cid:durableId="1172917657">
    <w:abstractNumId w:val="0"/>
  </w:num>
  <w:num w:numId="11" w16cid:durableId="2056392015">
    <w:abstractNumId w:val="9"/>
    <w:lvlOverride w:ilvl="0">
      <w:startOverride w:val="1"/>
    </w:lvlOverride>
  </w:num>
  <w:num w:numId="12" w16cid:durableId="1062563431">
    <w:abstractNumId w:val="13"/>
  </w:num>
  <w:num w:numId="13" w16cid:durableId="1428304504">
    <w:abstractNumId w:val="11"/>
  </w:num>
  <w:num w:numId="14" w16cid:durableId="1715039993">
    <w:abstractNumId w:val="10"/>
  </w:num>
  <w:num w:numId="15" w16cid:durableId="18394927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MjA0MTA1M7AwtjBW0lEKTi0uzszPAykwqgUAET8XXCwAAAA="/>
  </w:docVars>
  <w:rsids>
    <w:rsidRoot w:val="00775E38"/>
    <w:rsid w:val="000A7BC6"/>
    <w:rsid w:val="000D3F41"/>
    <w:rsid w:val="001A59D2"/>
    <w:rsid w:val="00270391"/>
    <w:rsid w:val="00295256"/>
    <w:rsid w:val="003014AD"/>
    <w:rsid w:val="00325CEE"/>
    <w:rsid w:val="00333649"/>
    <w:rsid w:val="003423CC"/>
    <w:rsid w:val="00355DCA"/>
    <w:rsid w:val="00363573"/>
    <w:rsid w:val="0039463C"/>
    <w:rsid w:val="00470FEB"/>
    <w:rsid w:val="00490A55"/>
    <w:rsid w:val="00551A02"/>
    <w:rsid w:val="005534FA"/>
    <w:rsid w:val="00564B39"/>
    <w:rsid w:val="005B1BA4"/>
    <w:rsid w:val="005D3A03"/>
    <w:rsid w:val="006E1930"/>
    <w:rsid w:val="00766946"/>
    <w:rsid w:val="00775E38"/>
    <w:rsid w:val="008002C0"/>
    <w:rsid w:val="008912BB"/>
    <w:rsid w:val="00892A9C"/>
    <w:rsid w:val="008A44BD"/>
    <w:rsid w:val="008C5323"/>
    <w:rsid w:val="009A6A3B"/>
    <w:rsid w:val="009E7486"/>
    <w:rsid w:val="00B823AA"/>
    <w:rsid w:val="00BA45DB"/>
    <w:rsid w:val="00BF4184"/>
    <w:rsid w:val="00C0601E"/>
    <w:rsid w:val="00C31D30"/>
    <w:rsid w:val="00CD6E39"/>
    <w:rsid w:val="00CF4277"/>
    <w:rsid w:val="00CF6E91"/>
    <w:rsid w:val="00D33AA4"/>
    <w:rsid w:val="00D5448B"/>
    <w:rsid w:val="00D571FB"/>
    <w:rsid w:val="00D85B68"/>
    <w:rsid w:val="00DC56F7"/>
    <w:rsid w:val="00E6004D"/>
    <w:rsid w:val="00E81978"/>
    <w:rsid w:val="00EE623E"/>
    <w:rsid w:val="00F379B7"/>
    <w:rsid w:val="00F525FA"/>
    <w:rsid w:val="00FE1C3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A6FAF"/>
  <w15:chartTrackingRefBased/>
  <w15:docId w15:val="{E91D6F57-C64E-408F-8B94-C300890F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E1930"/>
    <w:rPr>
      <w:color w:val="5F5F5F" w:themeColor="hyperlink"/>
      <w:u w:val="single"/>
    </w:rPr>
  </w:style>
  <w:style w:type="character" w:styleId="UnresolvedMention">
    <w:name w:val="Unresolved Mention"/>
    <w:basedOn w:val="DefaultParagraphFont"/>
    <w:uiPriority w:val="99"/>
    <w:semiHidden/>
    <w:unhideWhenUsed/>
    <w:rsid w:val="006E1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elia.Zein@psy.lmu.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amelia.zein@psikologi.unair.ac.id"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lia%20Ze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94D8084E2846E5B75C894D2A15D37A"/>
        <w:category>
          <w:name w:val="General"/>
          <w:gallery w:val="placeholder"/>
        </w:category>
        <w:types>
          <w:type w:val="bbPlcHdr"/>
        </w:types>
        <w:behaviors>
          <w:behavior w:val="content"/>
        </w:behaviors>
        <w:guid w:val="{9A0E2D57-D104-4A43-9A3E-202DCCBA12CA}"/>
      </w:docPartPr>
      <w:docPartBody>
        <w:p w:rsidR="008257EC" w:rsidRDefault="008257EC">
          <w:pPr>
            <w:pStyle w:val="F694D8084E2846E5B75C894D2A15D37A"/>
          </w:pPr>
          <w:r>
            <w:t>[Title Here, up to 12 Words, on One to Two Lines]</w:t>
          </w:r>
        </w:p>
      </w:docPartBody>
    </w:docPart>
    <w:docPart>
      <w:docPartPr>
        <w:name w:val="1D98EBB1D1844DB4BDBE11A320A9CAAC"/>
        <w:category>
          <w:name w:val="General"/>
          <w:gallery w:val="placeholder"/>
        </w:category>
        <w:types>
          <w:type w:val="bbPlcHdr"/>
        </w:types>
        <w:behaviors>
          <w:behavior w:val="content"/>
        </w:behaviors>
        <w:guid w:val="{1E906C9D-0228-438B-A559-86F76211D1FD}"/>
      </w:docPartPr>
      <w:docPartBody>
        <w:p w:rsidR="008257EC" w:rsidRDefault="008257EC">
          <w:pPr>
            <w:pStyle w:val="1D98EBB1D1844DB4BDBE11A320A9CAAC"/>
          </w:pPr>
          <w:r>
            <w:t>Abstract</w:t>
          </w:r>
        </w:p>
      </w:docPartBody>
    </w:docPart>
    <w:docPart>
      <w:docPartPr>
        <w:name w:val="81FE72A3B692482C9D878CDCCE55309D"/>
        <w:category>
          <w:name w:val="General"/>
          <w:gallery w:val="placeholder"/>
        </w:category>
        <w:types>
          <w:type w:val="bbPlcHdr"/>
        </w:types>
        <w:behaviors>
          <w:behavior w:val="content"/>
        </w:behaviors>
        <w:guid w:val="{A955D1AD-F9E5-40FE-B440-BA37B7B0A75E}"/>
      </w:docPartPr>
      <w:docPartBody>
        <w:p w:rsidR="008257EC" w:rsidRDefault="008257EC">
          <w:pPr>
            <w:pStyle w:val="81FE72A3B692482C9D878CDCCE55309D"/>
          </w:pPr>
          <w:r>
            <w:t xml:space="preserve">[Title Here, up </w:t>
          </w:r>
          <w:r>
            <w:t>to 12 Words, on One to Two Lines]</w:t>
          </w:r>
        </w:p>
      </w:docPartBody>
    </w:docPart>
    <w:docPart>
      <w:docPartPr>
        <w:name w:val="A6E3C40940C848F0AEF3A6A424881C34"/>
        <w:category>
          <w:name w:val="General"/>
          <w:gallery w:val="placeholder"/>
        </w:category>
        <w:types>
          <w:type w:val="bbPlcHdr"/>
        </w:types>
        <w:behaviors>
          <w:behavior w:val="content"/>
        </w:behaviors>
        <w:guid w:val="{3A5B09D0-0C61-4A32-89C1-650F0D5A4BF0}"/>
      </w:docPartPr>
      <w:docPartBody>
        <w:p w:rsidR="008257EC" w:rsidRDefault="008257EC">
          <w:pPr>
            <w:pStyle w:val="A6E3C40940C848F0AEF3A6A424881C34"/>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E0A494FC61F640CBB9BC16EDEC3043F5"/>
        <w:category>
          <w:name w:val="General"/>
          <w:gallery w:val="placeholder"/>
        </w:category>
        <w:types>
          <w:type w:val="bbPlcHdr"/>
        </w:types>
        <w:behaviors>
          <w:behavior w:val="content"/>
        </w:behaviors>
        <w:guid w:val="{8CFDEE30-3098-4C1E-8F4C-A3C16BB2B7F4}"/>
      </w:docPartPr>
      <w:docPartBody>
        <w:p w:rsidR="008257EC" w:rsidRDefault="008257EC">
          <w:pPr>
            <w:pStyle w:val="E0A494FC61F640CBB9BC16EDEC3043F5"/>
          </w:pPr>
          <w:r>
            <w:t>[Heading 1]</w:t>
          </w:r>
        </w:p>
      </w:docPartBody>
    </w:docPart>
    <w:docPart>
      <w:docPartPr>
        <w:name w:val="07A27A817E2C4C46A845A54062693AA3"/>
        <w:category>
          <w:name w:val="General"/>
          <w:gallery w:val="placeholder"/>
        </w:category>
        <w:types>
          <w:type w:val="bbPlcHdr"/>
        </w:types>
        <w:behaviors>
          <w:behavior w:val="content"/>
        </w:behaviors>
        <w:guid w:val="{271DDAC7-8399-4090-AE12-185CEE41BE22}"/>
      </w:docPartPr>
      <w:docPartBody>
        <w:p w:rsidR="008257EC" w:rsidRDefault="008257EC">
          <w:pPr>
            <w:pStyle w:val="07A27A817E2C4C46A845A54062693AA3"/>
          </w:pPr>
          <w:r>
            <w:t>[The first two heading levels get their own paragraph, as shown here.  Headings 3, 4, and 5 are run-in headings used at the beginning of the paragraph.]</w:t>
          </w:r>
        </w:p>
      </w:docPartBody>
    </w:docPart>
    <w:docPart>
      <w:docPartPr>
        <w:name w:val="55C137CE73CE436A8DB3B37FA682BE29"/>
        <w:category>
          <w:name w:val="General"/>
          <w:gallery w:val="placeholder"/>
        </w:category>
        <w:types>
          <w:type w:val="bbPlcHdr"/>
        </w:types>
        <w:behaviors>
          <w:behavior w:val="content"/>
        </w:behaviors>
        <w:guid w:val="{46FEAA27-7134-4E53-A081-3B431DE95081}"/>
      </w:docPartPr>
      <w:docPartBody>
        <w:p w:rsidR="008257EC" w:rsidRDefault="008257EC">
          <w:pPr>
            <w:pStyle w:val="55C137CE73CE436A8DB3B37FA682BE29"/>
          </w:pPr>
          <w:r w:rsidRPr="00C31D30">
            <w:t>[Heading 2]</w:t>
          </w:r>
        </w:p>
      </w:docPartBody>
    </w:docPart>
    <w:docPart>
      <w:docPartPr>
        <w:name w:val="D96E4723C3C644478EB5C4E7453F447B"/>
        <w:category>
          <w:name w:val="General"/>
          <w:gallery w:val="placeholder"/>
        </w:category>
        <w:types>
          <w:type w:val="bbPlcHdr"/>
        </w:types>
        <w:behaviors>
          <w:behavior w:val="content"/>
        </w:behaviors>
        <w:guid w:val="{FFCC1869-F32B-48CA-833B-1318EE20A9AF}"/>
      </w:docPartPr>
      <w:docPartBody>
        <w:p w:rsidR="008257EC" w:rsidRDefault="008257EC">
          <w:pPr>
            <w:pStyle w:val="D96E4723C3C644478EB5C4E7453F447B"/>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5DFCEBDA016A4A80A9CF5080F77F27C9"/>
        <w:category>
          <w:name w:val="General"/>
          <w:gallery w:val="placeholder"/>
        </w:category>
        <w:types>
          <w:type w:val="bbPlcHdr"/>
        </w:types>
        <w:behaviors>
          <w:behavior w:val="content"/>
        </w:behaviors>
        <w:guid w:val="{16E5E125-70FE-4827-9755-72BEA99736F4}"/>
      </w:docPartPr>
      <w:docPartBody>
        <w:p w:rsidR="008257EC" w:rsidRDefault="008257EC">
          <w:pPr>
            <w:pStyle w:val="5DFCEBDA016A4A80A9CF5080F77F27C9"/>
          </w:pPr>
          <w:r w:rsidRPr="00C31D30">
            <w:t>[Heading 3]</w:t>
          </w:r>
        </w:p>
      </w:docPartBody>
    </w:docPart>
    <w:docPart>
      <w:docPartPr>
        <w:name w:val="C28937BBD1CA43038EB97A9329E56544"/>
        <w:category>
          <w:name w:val="General"/>
          <w:gallery w:val="placeholder"/>
        </w:category>
        <w:types>
          <w:type w:val="bbPlcHdr"/>
        </w:types>
        <w:behaviors>
          <w:behavior w:val="content"/>
        </w:behaviors>
        <w:guid w:val="{6187446E-5908-4721-95DF-4D26C604DD52}"/>
      </w:docPartPr>
      <w:docPartBody>
        <w:p w:rsidR="008257EC" w:rsidRDefault="008257EC">
          <w:pPr>
            <w:pStyle w:val="C28937BBD1CA43038EB97A9329E56544"/>
          </w:pPr>
          <w:r>
            <w:t>[Include a period at the end of a run-in heading.  Note that you can include consecutive paragraphs with their own headings, where appropriate.]</w:t>
          </w:r>
        </w:p>
      </w:docPartBody>
    </w:docPart>
    <w:docPart>
      <w:docPartPr>
        <w:name w:val="0D1FDCB3872846B787FD7E915B7D54B4"/>
        <w:category>
          <w:name w:val="General"/>
          <w:gallery w:val="placeholder"/>
        </w:category>
        <w:types>
          <w:type w:val="bbPlcHdr"/>
        </w:types>
        <w:behaviors>
          <w:behavior w:val="content"/>
        </w:behaviors>
        <w:guid w:val="{FBC83DC9-9BB5-42D0-AC9C-3EFFA3FD3471}"/>
      </w:docPartPr>
      <w:docPartBody>
        <w:p w:rsidR="008257EC" w:rsidRDefault="008257EC">
          <w:pPr>
            <w:pStyle w:val="0D1FDCB3872846B787FD7E915B7D54B4"/>
          </w:pPr>
          <w:r w:rsidRPr="00C31D30">
            <w:t>[Heading 4]</w:t>
          </w:r>
        </w:p>
      </w:docPartBody>
    </w:docPart>
    <w:docPart>
      <w:docPartPr>
        <w:name w:val="D91A573023814E53A6CFF170B06C9694"/>
        <w:category>
          <w:name w:val="General"/>
          <w:gallery w:val="placeholder"/>
        </w:category>
        <w:types>
          <w:type w:val="bbPlcHdr"/>
        </w:types>
        <w:behaviors>
          <w:behavior w:val="content"/>
        </w:behaviors>
        <w:guid w:val="{518420EC-B6BA-443F-992E-63B500D26971}"/>
      </w:docPartPr>
      <w:docPartBody>
        <w:p w:rsidR="008257EC" w:rsidRDefault="008257EC">
          <w:pPr>
            <w:pStyle w:val="D91A573023814E53A6CFF170B06C9694"/>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D1785A69F44F43659DEBD2CDD7679C29"/>
        <w:category>
          <w:name w:val="General"/>
          <w:gallery w:val="placeholder"/>
        </w:category>
        <w:types>
          <w:type w:val="bbPlcHdr"/>
        </w:types>
        <w:behaviors>
          <w:behavior w:val="content"/>
        </w:behaviors>
        <w:guid w:val="{10464354-E0C3-489E-92C4-B2689B2290A9}"/>
      </w:docPartPr>
      <w:docPartBody>
        <w:p w:rsidR="008257EC" w:rsidRDefault="008257EC">
          <w:pPr>
            <w:pStyle w:val="D1785A69F44F43659DEBD2CDD7679C29"/>
          </w:pPr>
          <w:r>
            <w:t>Last Name, Year</w:t>
          </w:r>
        </w:p>
      </w:docPartBody>
    </w:docPart>
    <w:docPart>
      <w:docPartPr>
        <w:name w:val="8D483421FA35428B9AD3A8A5482BF516"/>
        <w:category>
          <w:name w:val="General"/>
          <w:gallery w:val="placeholder"/>
        </w:category>
        <w:types>
          <w:type w:val="bbPlcHdr"/>
        </w:types>
        <w:behaviors>
          <w:behavior w:val="content"/>
        </w:behaviors>
        <w:guid w:val="{C02997A5-72C6-41C1-9E74-736D32F924E0}"/>
      </w:docPartPr>
      <w:docPartBody>
        <w:p w:rsidR="008257EC" w:rsidRDefault="008257EC">
          <w:pPr>
            <w:pStyle w:val="8D483421FA35428B9AD3A8A5482BF516"/>
          </w:pPr>
          <w:r w:rsidRPr="00C31D30">
            <w:t>[Heading 5]</w:t>
          </w:r>
        </w:p>
      </w:docPartBody>
    </w:docPart>
    <w:docPart>
      <w:docPartPr>
        <w:name w:val="23C4311FA72B478C9FB0084D495F8060"/>
        <w:category>
          <w:name w:val="General"/>
          <w:gallery w:val="placeholder"/>
        </w:category>
        <w:types>
          <w:type w:val="bbPlcHdr"/>
        </w:types>
        <w:behaviors>
          <w:behavior w:val="content"/>
        </w:behaviors>
        <w:guid w:val="{BEE0FAF6-1594-4EFE-B5EA-7B086B894E5A}"/>
      </w:docPartPr>
      <w:docPartBody>
        <w:p w:rsidR="008257EC" w:rsidRDefault="008257EC">
          <w:pPr>
            <w:pStyle w:val="23C4311FA72B478C9FB0084D495F8060"/>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w:t>
          </w:r>
          <w:r>
            <w:t>ion.]</w:t>
          </w:r>
        </w:p>
      </w:docPartBody>
    </w:docPart>
    <w:docPart>
      <w:docPartPr>
        <w:name w:val="F3B690BFB2C3437DBD4B7F8522D60781"/>
        <w:category>
          <w:name w:val="General"/>
          <w:gallery w:val="placeholder"/>
        </w:category>
        <w:types>
          <w:type w:val="bbPlcHdr"/>
        </w:types>
        <w:behaviors>
          <w:behavior w:val="content"/>
        </w:behaviors>
        <w:guid w:val="{6FDC75B9-B281-45AA-8F95-5C64F05DDB59}"/>
      </w:docPartPr>
      <w:docPartBody>
        <w:p w:rsidR="008257EC" w:rsidRDefault="008257EC">
          <w:pPr>
            <w:pStyle w:val="F3B690BFB2C3437DBD4B7F8522D60781"/>
          </w:pPr>
          <w:r>
            <w:t>Last Name, Year</w:t>
          </w:r>
        </w:p>
      </w:docPartBody>
    </w:docPart>
    <w:docPart>
      <w:docPartPr>
        <w:name w:val="17D5489D9EFE49A4B291EE5B986DE0DF"/>
        <w:category>
          <w:name w:val="General"/>
          <w:gallery w:val="placeholder"/>
        </w:category>
        <w:types>
          <w:type w:val="bbPlcHdr"/>
        </w:types>
        <w:behaviors>
          <w:behavior w:val="content"/>
        </w:behaviors>
        <w:guid w:val="{C84A9851-DFEE-4B0F-A56A-4F7E0CF76613}"/>
      </w:docPartPr>
      <w:docPartBody>
        <w:p w:rsidR="008257EC" w:rsidRDefault="008257EC">
          <w:pPr>
            <w:pStyle w:val="17D5489D9EFE49A4B291EE5B986DE0DF"/>
          </w:pPr>
          <w:r>
            <w:t>Footnotes</w:t>
          </w:r>
        </w:p>
      </w:docPartBody>
    </w:docPart>
    <w:docPart>
      <w:docPartPr>
        <w:name w:val="CAA7D83334CB4702B23C1940BA511EF6"/>
        <w:category>
          <w:name w:val="General"/>
          <w:gallery w:val="placeholder"/>
        </w:category>
        <w:types>
          <w:type w:val="bbPlcHdr"/>
        </w:types>
        <w:behaviors>
          <w:behavior w:val="content"/>
        </w:behaviors>
        <w:guid w:val="{786DF101-38DD-43CA-B3AD-1D8A5011F9E4}"/>
      </w:docPartPr>
      <w:docPartBody>
        <w:p w:rsidR="008257EC" w:rsidRDefault="008257EC">
          <w:pPr>
            <w:pStyle w:val="CAA7D83334CB4702B23C1940BA511EF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DC7037A7E554C53A347C0E43297CB1A"/>
        <w:category>
          <w:name w:val="General"/>
          <w:gallery w:val="placeholder"/>
        </w:category>
        <w:types>
          <w:type w:val="bbPlcHdr"/>
        </w:types>
        <w:behaviors>
          <w:behavior w:val="content"/>
        </w:behaviors>
        <w:guid w:val="{48521588-3DD3-4F3A-97A0-B3E5FD6B4B0D}"/>
      </w:docPartPr>
      <w:docPartBody>
        <w:p w:rsidR="008257EC" w:rsidRDefault="008257EC">
          <w:pPr>
            <w:pStyle w:val="1DC7037A7E554C53A347C0E43297CB1A"/>
          </w:pPr>
          <w:r w:rsidRPr="00C0601E">
            <w:t>[Table Title]</w:t>
          </w:r>
        </w:p>
      </w:docPartBody>
    </w:docPart>
    <w:docPart>
      <w:docPartPr>
        <w:name w:val="EBF62A2451184DB7AF6ACD7EB9FEBB01"/>
        <w:category>
          <w:name w:val="General"/>
          <w:gallery w:val="placeholder"/>
        </w:category>
        <w:types>
          <w:type w:val="bbPlcHdr"/>
        </w:types>
        <w:behaviors>
          <w:behavior w:val="content"/>
        </w:behaviors>
        <w:guid w:val="{724E8E44-4174-40C2-802A-D7B6006FF4BD}"/>
      </w:docPartPr>
      <w:docPartBody>
        <w:p w:rsidR="008257EC" w:rsidRDefault="008257EC">
          <w:pPr>
            <w:pStyle w:val="EBF62A2451184DB7AF6ACD7EB9FEBB01"/>
          </w:pPr>
          <w:r w:rsidRPr="00BF4184">
            <w:t>Column Head</w:t>
          </w:r>
        </w:p>
      </w:docPartBody>
    </w:docPart>
    <w:docPart>
      <w:docPartPr>
        <w:name w:val="00B0263F37254EB884B66F10248BD136"/>
        <w:category>
          <w:name w:val="General"/>
          <w:gallery w:val="placeholder"/>
        </w:category>
        <w:types>
          <w:type w:val="bbPlcHdr"/>
        </w:types>
        <w:behaviors>
          <w:behavior w:val="content"/>
        </w:behaviors>
        <w:guid w:val="{F35877FA-D706-49EA-808E-AAD81029E2FF}"/>
      </w:docPartPr>
      <w:docPartBody>
        <w:p w:rsidR="008257EC" w:rsidRDefault="008257EC">
          <w:pPr>
            <w:pStyle w:val="00B0263F37254EB884B66F10248BD136"/>
          </w:pPr>
          <w:r w:rsidRPr="00BF4184">
            <w:t>Column Head</w:t>
          </w:r>
        </w:p>
      </w:docPartBody>
    </w:docPart>
    <w:docPart>
      <w:docPartPr>
        <w:name w:val="EE2D2CB7FF7845A897CC9851D162BBE9"/>
        <w:category>
          <w:name w:val="General"/>
          <w:gallery w:val="placeholder"/>
        </w:category>
        <w:types>
          <w:type w:val="bbPlcHdr"/>
        </w:types>
        <w:behaviors>
          <w:behavior w:val="content"/>
        </w:behaviors>
        <w:guid w:val="{2AC9F243-74D7-41DB-831E-BEA3BB5342EC}"/>
      </w:docPartPr>
      <w:docPartBody>
        <w:p w:rsidR="008257EC" w:rsidRDefault="008257EC">
          <w:pPr>
            <w:pStyle w:val="EE2D2CB7FF7845A897CC9851D162BBE9"/>
          </w:pPr>
          <w:r w:rsidRPr="00BF4184">
            <w:t>Column Head</w:t>
          </w:r>
        </w:p>
      </w:docPartBody>
    </w:docPart>
    <w:docPart>
      <w:docPartPr>
        <w:name w:val="353354C3D34B47BA9ED70C1DB66D3CAC"/>
        <w:category>
          <w:name w:val="General"/>
          <w:gallery w:val="placeholder"/>
        </w:category>
        <w:types>
          <w:type w:val="bbPlcHdr"/>
        </w:types>
        <w:behaviors>
          <w:behavior w:val="content"/>
        </w:behaviors>
        <w:guid w:val="{578EC49B-35B4-46DC-94E5-B186643E8B36}"/>
      </w:docPartPr>
      <w:docPartBody>
        <w:p w:rsidR="008257EC" w:rsidRDefault="008257EC">
          <w:pPr>
            <w:pStyle w:val="353354C3D34B47BA9ED70C1DB66D3CAC"/>
          </w:pPr>
          <w:r w:rsidRPr="00BF4184">
            <w:t>Column Head</w:t>
          </w:r>
        </w:p>
      </w:docPartBody>
    </w:docPart>
    <w:docPart>
      <w:docPartPr>
        <w:name w:val="A7C5A5ABF89E4AAC8A2F6E89E8875A5A"/>
        <w:category>
          <w:name w:val="General"/>
          <w:gallery w:val="placeholder"/>
        </w:category>
        <w:types>
          <w:type w:val="bbPlcHdr"/>
        </w:types>
        <w:behaviors>
          <w:behavior w:val="content"/>
        </w:behaviors>
        <w:guid w:val="{D7897BE3-47FC-4DC2-9C92-7764D52F9028}"/>
      </w:docPartPr>
      <w:docPartBody>
        <w:p w:rsidR="008257EC" w:rsidRDefault="008257EC">
          <w:pPr>
            <w:pStyle w:val="A7C5A5ABF89E4AAC8A2F6E89E8875A5A"/>
          </w:pPr>
          <w:r w:rsidRPr="00BF4184">
            <w:t>Column Head</w:t>
          </w:r>
        </w:p>
      </w:docPartBody>
    </w:docPart>
    <w:docPart>
      <w:docPartPr>
        <w:name w:val="4AAC308424F546C5BBD027907E78652F"/>
        <w:category>
          <w:name w:val="General"/>
          <w:gallery w:val="placeholder"/>
        </w:category>
        <w:types>
          <w:type w:val="bbPlcHdr"/>
        </w:types>
        <w:behaviors>
          <w:behavior w:val="content"/>
        </w:behaviors>
        <w:guid w:val="{14E5B35C-3E06-4917-8814-7BF24744A41A}"/>
      </w:docPartPr>
      <w:docPartBody>
        <w:p w:rsidR="008257EC" w:rsidRDefault="008257EC">
          <w:pPr>
            <w:pStyle w:val="4AAC308424F546C5BBD027907E78652F"/>
          </w:pPr>
          <w:r w:rsidRPr="00BF4184">
            <w:t>Row Head</w:t>
          </w:r>
        </w:p>
      </w:docPartBody>
    </w:docPart>
    <w:docPart>
      <w:docPartPr>
        <w:name w:val="B92322B93A674B79A86B148E8747EECA"/>
        <w:category>
          <w:name w:val="General"/>
          <w:gallery w:val="placeholder"/>
        </w:category>
        <w:types>
          <w:type w:val="bbPlcHdr"/>
        </w:types>
        <w:behaviors>
          <w:behavior w:val="content"/>
        </w:behaviors>
        <w:guid w:val="{88C04D26-BA00-4856-A8AC-7E86F6318D4A}"/>
      </w:docPartPr>
      <w:docPartBody>
        <w:p w:rsidR="008257EC" w:rsidRDefault="008257EC">
          <w:pPr>
            <w:pStyle w:val="B92322B93A674B79A86B148E8747EECA"/>
          </w:pPr>
          <w:r w:rsidRPr="00BF4184">
            <w:t>123</w:t>
          </w:r>
        </w:p>
      </w:docPartBody>
    </w:docPart>
    <w:docPart>
      <w:docPartPr>
        <w:name w:val="43D52FF238BD4A8E96ED2E5BC584848F"/>
        <w:category>
          <w:name w:val="General"/>
          <w:gallery w:val="placeholder"/>
        </w:category>
        <w:types>
          <w:type w:val="bbPlcHdr"/>
        </w:types>
        <w:behaviors>
          <w:behavior w:val="content"/>
        </w:behaviors>
        <w:guid w:val="{A258E792-5D72-4DCA-B90D-F6C91898B634}"/>
      </w:docPartPr>
      <w:docPartBody>
        <w:p w:rsidR="008257EC" w:rsidRDefault="008257EC">
          <w:pPr>
            <w:pStyle w:val="43D52FF238BD4A8E96ED2E5BC584848F"/>
          </w:pPr>
          <w:r w:rsidRPr="00BF4184">
            <w:t>123</w:t>
          </w:r>
        </w:p>
      </w:docPartBody>
    </w:docPart>
    <w:docPart>
      <w:docPartPr>
        <w:name w:val="E2B52664B6D94CEFA2C965F082DF6AB2"/>
        <w:category>
          <w:name w:val="General"/>
          <w:gallery w:val="placeholder"/>
        </w:category>
        <w:types>
          <w:type w:val="bbPlcHdr"/>
        </w:types>
        <w:behaviors>
          <w:behavior w:val="content"/>
        </w:behaviors>
        <w:guid w:val="{D709DF3F-DEFD-4A77-BC73-CE30E8F6B956}"/>
      </w:docPartPr>
      <w:docPartBody>
        <w:p w:rsidR="008257EC" w:rsidRDefault="008257EC">
          <w:pPr>
            <w:pStyle w:val="E2B52664B6D94CEFA2C965F082DF6AB2"/>
          </w:pPr>
          <w:r w:rsidRPr="00BF4184">
            <w:t>123</w:t>
          </w:r>
        </w:p>
      </w:docPartBody>
    </w:docPart>
    <w:docPart>
      <w:docPartPr>
        <w:name w:val="4B0FB73D33354A8EB8CFB94864BC5AE6"/>
        <w:category>
          <w:name w:val="General"/>
          <w:gallery w:val="placeholder"/>
        </w:category>
        <w:types>
          <w:type w:val="bbPlcHdr"/>
        </w:types>
        <w:behaviors>
          <w:behavior w:val="content"/>
        </w:behaviors>
        <w:guid w:val="{6DB3C5BE-DC34-46F8-B9CA-4284E5652787}"/>
      </w:docPartPr>
      <w:docPartBody>
        <w:p w:rsidR="008257EC" w:rsidRDefault="008257EC">
          <w:pPr>
            <w:pStyle w:val="4B0FB73D33354A8EB8CFB94864BC5AE6"/>
          </w:pPr>
          <w:r w:rsidRPr="00BF4184">
            <w:t>123</w:t>
          </w:r>
        </w:p>
      </w:docPartBody>
    </w:docPart>
    <w:docPart>
      <w:docPartPr>
        <w:name w:val="2543B9514C8C4F4AAD1328F0950A8C94"/>
        <w:category>
          <w:name w:val="General"/>
          <w:gallery w:val="placeholder"/>
        </w:category>
        <w:types>
          <w:type w:val="bbPlcHdr"/>
        </w:types>
        <w:behaviors>
          <w:behavior w:val="content"/>
        </w:behaviors>
        <w:guid w:val="{1B1D3A00-BD69-4A71-A2C8-313A475F0D9A}"/>
      </w:docPartPr>
      <w:docPartBody>
        <w:p w:rsidR="008257EC" w:rsidRDefault="008257EC">
          <w:pPr>
            <w:pStyle w:val="2543B9514C8C4F4AAD1328F0950A8C94"/>
          </w:pPr>
          <w:r w:rsidRPr="00BF4184">
            <w:t>Row Head</w:t>
          </w:r>
        </w:p>
      </w:docPartBody>
    </w:docPart>
    <w:docPart>
      <w:docPartPr>
        <w:name w:val="7942C5559BD248F2A8B7B22E6E102459"/>
        <w:category>
          <w:name w:val="General"/>
          <w:gallery w:val="placeholder"/>
        </w:category>
        <w:types>
          <w:type w:val="bbPlcHdr"/>
        </w:types>
        <w:behaviors>
          <w:behavior w:val="content"/>
        </w:behaviors>
        <w:guid w:val="{A678EBB1-9684-4ACE-8966-DA52E8643FC0}"/>
      </w:docPartPr>
      <w:docPartBody>
        <w:p w:rsidR="008257EC" w:rsidRDefault="008257EC">
          <w:pPr>
            <w:pStyle w:val="7942C5559BD248F2A8B7B22E6E102459"/>
          </w:pPr>
          <w:r w:rsidRPr="00BF4184">
            <w:t>456</w:t>
          </w:r>
        </w:p>
      </w:docPartBody>
    </w:docPart>
    <w:docPart>
      <w:docPartPr>
        <w:name w:val="AFFA812FBF314883814CC9AC5E8FDF30"/>
        <w:category>
          <w:name w:val="General"/>
          <w:gallery w:val="placeholder"/>
        </w:category>
        <w:types>
          <w:type w:val="bbPlcHdr"/>
        </w:types>
        <w:behaviors>
          <w:behavior w:val="content"/>
        </w:behaviors>
        <w:guid w:val="{6059AF38-99B4-4A6F-9E00-A760937B57AA}"/>
      </w:docPartPr>
      <w:docPartBody>
        <w:p w:rsidR="008257EC" w:rsidRDefault="008257EC">
          <w:pPr>
            <w:pStyle w:val="AFFA812FBF314883814CC9AC5E8FDF30"/>
          </w:pPr>
          <w:r w:rsidRPr="00BF4184">
            <w:t>456</w:t>
          </w:r>
        </w:p>
      </w:docPartBody>
    </w:docPart>
    <w:docPart>
      <w:docPartPr>
        <w:name w:val="A6E5B7BCFD8541E8BEDC752FD61D6302"/>
        <w:category>
          <w:name w:val="General"/>
          <w:gallery w:val="placeholder"/>
        </w:category>
        <w:types>
          <w:type w:val="bbPlcHdr"/>
        </w:types>
        <w:behaviors>
          <w:behavior w:val="content"/>
        </w:behaviors>
        <w:guid w:val="{BC308C15-FE66-4B66-BB55-BA71F05BF794}"/>
      </w:docPartPr>
      <w:docPartBody>
        <w:p w:rsidR="008257EC" w:rsidRDefault="008257EC">
          <w:pPr>
            <w:pStyle w:val="A6E5B7BCFD8541E8BEDC752FD61D6302"/>
          </w:pPr>
          <w:r w:rsidRPr="00BF4184">
            <w:t>456</w:t>
          </w:r>
        </w:p>
      </w:docPartBody>
    </w:docPart>
    <w:docPart>
      <w:docPartPr>
        <w:name w:val="A05AF886A65F41318EF55A5EB5F437C3"/>
        <w:category>
          <w:name w:val="General"/>
          <w:gallery w:val="placeholder"/>
        </w:category>
        <w:types>
          <w:type w:val="bbPlcHdr"/>
        </w:types>
        <w:behaviors>
          <w:behavior w:val="content"/>
        </w:behaviors>
        <w:guid w:val="{E231F0E6-FF3B-41A9-BDEB-0515BC884211}"/>
      </w:docPartPr>
      <w:docPartBody>
        <w:p w:rsidR="008257EC" w:rsidRDefault="008257EC">
          <w:pPr>
            <w:pStyle w:val="A05AF886A65F41318EF55A5EB5F437C3"/>
          </w:pPr>
          <w:r w:rsidRPr="00BF4184">
            <w:t>456</w:t>
          </w:r>
        </w:p>
      </w:docPartBody>
    </w:docPart>
    <w:docPart>
      <w:docPartPr>
        <w:name w:val="463523DDB35F4BECB8793E7D458C30B4"/>
        <w:category>
          <w:name w:val="General"/>
          <w:gallery w:val="placeholder"/>
        </w:category>
        <w:types>
          <w:type w:val="bbPlcHdr"/>
        </w:types>
        <w:behaviors>
          <w:behavior w:val="content"/>
        </w:behaviors>
        <w:guid w:val="{EE00E7CF-29E4-4C9E-9E8A-C7C0A47FC216}"/>
      </w:docPartPr>
      <w:docPartBody>
        <w:p w:rsidR="008257EC" w:rsidRDefault="008257EC">
          <w:pPr>
            <w:pStyle w:val="463523DDB35F4BECB8793E7D458C30B4"/>
          </w:pPr>
          <w:r w:rsidRPr="00BF4184">
            <w:t>Row Head</w:t>
          </w:r>
        </w:p>
      </w:docPartBody>
    </w:docPart>
    <w:docPart>
      <w:docPartPr>
        <w:name w:val="7834AE80C2E64293B6927EF9C6FC6C43"/>
        <w:category>
          <w:name w:val="General"/>
          <w:gallery w:val="placeholder"/>
        </w:category>
        <w:types>
          <w:type w:val="bbPlcHdr"/>
        </w:types>
        <w:behaviors>
          <w:behavior w:val="content"/>
        </w:behaviors>
        <w:guid w:val="{19A16BC5-D5F3-4FFB-89A3-51383988A922}"/>
      </w:docPartPr>
      <w:docPartBody>
        <w:p w:rsidR="008257EC" w:rsidRDefault="008257EC">
          <w:pPr>
            <w:pStyle w:val="7834AE80C2E64293B6927EF9C6FC6C43"/>
          </w:pPr>
          <w:r w:rsidRPr="00BF4184">
            <w:t>789</w:t>
          </w:r>
        </w:p>
      </w:docPartBody>
    </w:docPart>
    <w:docPart>
      <w:docPartPr>
        <w:name w:val="32344FB520EB41758C0F1E9F2DA32D24"/>
        <w:category>
          <w:name w:val="General"/>
          <w:gallery w:val="placeholder"/>
        </w:category>
        <w:types>
          <w:type w:val="bbPlcHdr"/>
        </w:types>
        <w:behaviors>
          <w:behavior w:val="content"/>
        </w:behaviors>
        <w:guid w:val="{DBB42684-E3BB-4E03-AF6B-A612CAF40ECA}"/>
      </w:docPartPr>
      <w:docPartBody>
        <w:p w:rsidR="008257EC" w:rsidRDefault="008257EC">
          <w:pPr>
            <w:pStyle w:val="32344FB520EB41758C0F1E9F2DA32D24"/>
          </w:pPr>
          <w:r w:rsidRPr="00BF4184">
            <w:t>789</w:t>
          </w:r>
        </w:p>
      </w:docPartBody>
    </w:docPart>
    <w:docPart>
      <w:docPartPr>
        <w:name w:val="9C33122ED6C0492E835CE6CC2E1D6F20"/>
        <w:category>
          <w:name w:val="General"/>
          <w:gallery w:val="placeholder"/>
        </w:category>
        <w:types>
          <w:type w:val="bbPlcHdr"/>
        </w:types>
        <w:behaviors>
          <w:behavior w:val="content"/>
        </w:behaviors>
        <w:guid w:val="{8123ADE0-E245-43A3-979E-0192336FBDC3}"/>
      </w:docPartPr>
      <w:docPartBody>
        <w:p w:rsidR="008257EC" w:rsidRDefault="008257EC">
          <w:pPr>
            <w:pStyle w:val="9C33122ED6C0492E835CE6CC2E1D6F20"/>
          </w:pPr>
          <w:r w:rsidRPr="00BF4184">
            <w:t>789</w:t>
          </w:r>
        </w:p>
      </w:docPartBody>
    </w:docPart>
    <w:docPart>
      <w:docPartPr>
        <w:name w:val="1BB629A908C14B48A3F09DFB0E5882B2"/>
        <w:category>
          <w:name w:val="General"/>
          <w:gallery w:val="placeholder"/>
        </w:category>
        <w:types>
          <w:type w:val="bbPlcHdr"/>
        </w:types>
        <w:behaviors>
          <w:behavior w:val="content"/>
        </w:behaviors>
        <w:guid w:val="{B23FCC6D-F0C6-4E07-90AC-48C96FF4406F}"/>
      </w:docPartPr>
      <w:docPartBody>
        <w:p w:rsidR="008257EC" w:rsidRDefault="008257EC">
          <w:pPr>
            <w:pStyle w:val="1BB629A908C14B48A3F09DFB0E5882B2"/>
          </w:pPr>
          <w:r w:rsidRPr="00BF4184">
            <w:t>789</w:t>
          </w:r>
        </w:p>
      </w:docPartBody>
    </w:docPart>
    <w:docPart>
      <w:docPartPr>
        <w:name w:val="3F01F526C0724D5AA73D4753264189A1"/>
        <w:category>
          <w:name w:val="General"/>
          <w:gallery w:val="placeholder"/>
        </w:category>
        <w:types>
          <w:type w:val="bbPlcHdr"/>
        </w:types>
        <w:behaviors>
          <w:behavior w:val="content"/>
        </w:behaviors>
        <w:guid w:val="{5550F8E4-8897-4435-9F24-8DD27D01E852}"/>
      </w:docPartPr>
      <w:docPartBody>
        <w:p w:rsidR="008257EC" w:rsidRDefault="008257EC">
          <w:pPr>
            <w:pStyle w:val="3F01F526C0724D5AA73D4753264189A1"/>
          </w:pPr>
          <w:r w:rsidRPr="00BF4184">
            <w:t>Row Head</w:t>
          </w:r>
        </w:p>
      </w:docPartBody>
    </w:docPart>
    <w:docPart>
      <w:docPartPr>
        <w:name w:val="0118BCCF026C4CC289997E75EFD68612"/>
        <w:category>
          <w:name w:val="General"/>
          <w:gallery w:val="placeholder"/>
        </w:category>
        <w:types>
          <w:type w:val="bbPlcHdr"/>
        </w:types>
        <w:behaviors>
          <w:behavior w:val="content"/>
        </w:behaviors>
        <w:guid w:val="{904300AD-2DED-40F2-85FA-3942E42C8E88}"/>
      </w:docPartPr>
      <w:docPartBody>
        <w:p w:rsidR="008257EC" w:rsidRDefault="008257EC">
          <w:pPr>
            <w:pStyle w:val="0118BCCF026C4CC289997E75EFD68612"/>
          </w:pPr>
          <w:r w:rsidRPr="00BF4184">
            <w:t>123</w:t>
          </w:r>
        </w:p>
      </w:docPartBody>
    </w:docPart>
    <w:docPart>
      <w:docPartPr>
        <w:name w:val="C4A4E62405B54A5FA2CCBD2779176FF4"/>
        <w:category>
          <w:name w:val="General"/>
          <w:gallery w:val="placeholder"/>
        </w:category>
        <w:types>
          <w:type w:val="bbPlcHdr"/>
        </w:types>
        <w:behaviors>
          <w:behavior w:val="content"/>
        </w:behaviors>
        <w:guid w:val="{FABA78E3-04D5-4723-98E5-BD825591B4D1}"/>
      </w:docPartPr>
      <w:docPartBody>
        <w:p w:rsidR="008257EC" w:rsidRDefault="008257EC">
          <w:pPr>
            <w:pStyle w:val="C4A4E62405B54A5FA2CCBD2779176FF4"/>
          </w:pPr>
          <w:r w:rsidRPr="00BF4184">
            <w:t>123</w:t>
          </w:r>
        </w:p>
      </w:docPartBody>
    </w:docPart>
    <w:docPart>
      <w:docPartPr>
        <w:name w:val="91C2168BCE9A449D9B0203B3D1C9E1DB"/>
        <w:category>
          <w:name w:val="General"/>
          <w:gallery w:val="placeholder"/>
        </w:category>
        <w:types>
          <w:type w:val="bbPlcHdr"/>
        </w:types>
        <w:behaviors>
          <w:behavior w:val="content"/>
        </w:behaviors>
        <w:guid w:val="{83E6766B-79A2-4012-8A0B-0F7A88C5C4FD}"/>
      </w:docPartPr>
      <w:docPartBody>
        <w:p w:rsidR="008257EC" w:rsidRDefault="008257EC">
          <w:pPr>
            <w:pStyle w:val="91C2168BCE9A449D9B0203B3D1C9E1DB"/>
          </w:pPr>
          <w:r w:rsidRPr="00BF4184">
            <w:t>123</w:t>
          </w:r>
        </w:p>
      </w:docPartBody>
    </w:docPart>
    <w:docPart>
      <w:docPartPr>
        <w:name w:val="ECBF98F906B94A44B266484AE104AADA"/>
        <w:category>
          <w:name w:val="General"/>
          <w:gallery w:val="placeholder"/>
        </w:category>
        <w:types>
          <w:type w:val="bbPlcHdr"/>
        </w:types>
        <w:behaviors>
          <w:behavior w:val="content"/>
        </w:behaviors>
        <w:guid w:val="{48F14142-925D-4184-9CB9-9FD4DD9C5CB4}"/>
      </w:docPartPr>
      <w:docPartBody>
        <w:p w:rsidR="008257EC" w:rsidRDefault="008257EC">
          <w:pPr>
            <w:pStyle w:val="ECBF98F906B94A44B266484AE104AADA"/>
          </w:pPr>
          <w:r w:rsidRPr="00BF4184">
            <w:t>123</w:t>
          </w:r>
        </w:p>
      </w:docPartBody>
    </w:docPart>
    <w:docPart>
      <w:docPartPr>
        <w:name w:val="12D85F66BD1740AFB1DF4A5DA1A1D074"/>
        <w:category>
          <w:name w:val="General"/>
          <w:gallery w:val="placeholder"/>
        </w:category>
        <w:types>
          <w:type w:val="bbPlcHdr"/>
        </w:types>
        <w:behaviors>
          <w:behavior w:val="content"/>
        </w:behaviors>
        <w:guid w:val="{FCA072A8-CB26-47EA-899F-30F032B284B9}"/>
      </w:docPartPr>
      <w:docPartBody>
        <w:p w:rsidR="008257EC" w:rsidRDefault="008257EC">
          <w:pPr>
            <w:pStyle w:val="12D85F66BD1740AFB1DF4A5DA1A1D074"/>
          </w:pPr>
          <w:r w:rsidRPr="00BF4184">
            <w:t>Row Head</w:t>
          </w:r>
        </w:p>
      </w:docPartBody>
    </w:docPart>
    <w:docPart>
      <w:docPartPr>
        <w:name w:val="8F6D3495A0AE4617A3AD2529012ABAD3"/>
        <w:category>
          <w:name w:val="General"/>
          <w:gallery w:val="placeholder"/>
        </w:category>
        <w:types>
          <w:type w:val="bbPlcHdr"/>
        </w:types>
        <w:behaviors>
          <w:behavior w:val="content"/>
        </w:behaviors>
        <w:guid w:val="{0591270A-346D-4818-B665-56394AD3B80D}"/>
      </w:docPartPr>
      <w:docPartBody>
        <w:p w:rsidR="008257EC" w:rsidRDefault="008257EC">
          <w:pPr>
            <w:pStyle w:val="8F6D3495A0AE4617A3AD2529012ABAD3"/>
          </w:pPr>
          <w:r w:rsidRPr="00BF4184">
            <w:t>456</w:t>
          </w:r>
        </w:p>
      </w:docPartBody>
    </w:docPart>
    <w:docPart>
      <w:docPartPr>
        <w:name w:val="02109DE9D5DD4440B39F9BD9C8C65C9F"/>
        <w:category>
          <w:name w:val="General"/>
          <w:gallery w:val="placeholder"/>
        </w:category>
        <w:types>
          <w:type w:val="bbPlcHdr"/>
        </w:types>
        <w:behaviors>
          <w:behavior w:val="content"/>
        </w:behaviors>
        <w:guid w:val="{054219C4-E241-4891-8C24-ED3DB65A98A9}"/>
      </w:docPartPr>
      <w:docPartBody>
        <w:p w:rsidR="008257EC" w:rsidRDefault="008257EC">
          <w:pPr>
            <w:pStyle w:val="02109DE9D5DD4440B39F9BD9C8C65C9F"/>
          </w:pPr>
          <w:r w:rsidRPr="00BF4184">
            <w:t>456</w:t>
          </w:r>
        </w:p>
      </w:docPartBody>
    </w:docPart>
    <w:docPart>
      <w:docPartPr>
        <w:name w:val="3C73922F44F14797B56134E045E87E9B"/>
        <w:category>
          <w:name w:val="General"/>
          <w:gallery w:val="placeholder"/>
        </w:category>
        <w:types>
          <w:type w:val="bbPlcHdr"/>
        </w:types>
        <w:behaviors>
          <w:behavior w:val="content"/>
        </w:behaviors>
        <w:guid w:val="{42743B80-22E5-48F3-9CC8-ABB7C17B5A01}"/>
      </w:docPartPr>
      <w:docPartBody>
        <w:p w:rsidR="008257EC" w:rsidRDefault="008257EC">
          <w:pPr>
            <w:pStyle w:val="3C73922F44F14797B56134E045E87E9B"/>
          </w:pPr>
          <w:r w:rsidRPr="00BF4184">
            <w:t>456</w:t>
          </w:r>
        </w:p>
      </w:docPartBody>
    </w:docPart>
    <w:docPart>
      <w:docPartPr>
        <w:name w:val="2367940793504BEEB040F0971D620D8C"/>
        <w:category>
          <w:name w:val="General"/>
          <w:gallery w:val="placeholder"/>
        </w:category>
        <w:types>
          <w:type w:val="bbPlcHdr"/>
        </w:types>
        <w:behaviors>
          <w:behavior w:val="content"/>
        </w:behaviors>
        <w:guid w:val="{EFDD05D8-B93F-412D-B235-839B302171F2}"/>
      </w:docPartPr>
      <w:docPartBody>
        <w:p w:rsidR="008257EC" w:rsidRDefault="008257EC">
          <w:pPr>
            <w:pStyle w:val="2367940793504BEEB040F0971D620D8C"/>
          </w:pPr>
          <w:r w:rsidRPr="00BF4184">
            <w:t>456</w:t>
          </w:r>
        </w:p>
      </w:docPartBody>
    </w:docPart>
    <w:docPart>
      <w:docPartPr>
        <w:name w:val="3D54F1CC26FC4E1F91A81F837670E160"/>
        <w:category>
          <w:name w:val="General"/>
          <w:gallery w:val="placeholder"/>
        </w:category>
        <w:types>
          <w:type w:val="bbPlcHdr"/>
        </w:types>
        <w:behaviors>
          <w:behavior w:val="content"/>
        </w:behaviors>
        <w:guid w:val="{E9D269B6-DFBC-41A0-A564-07A929B29FBF}"/>
      </w:docPartPr>
      <w:docPartBody>
        <w:p w:rsidR="008257EC" w:rsidRDefault="008257EC">
          <w:pPr>
            <w:pStyle w:val="3D54F1CC26FC4E1F91A81F837670E160"/>
          </w:pPr>
          <w:r w:rsidRPr="00BF4184">
            <w:t>Row Head</w:t>
          </w:r>
        </w:p>
      </w:docPartBody>
    </w:docPart>
    <w:docPart>
      <w:docPartPr>
        <w:name w:val="68B0A9D2DE6C40B3A6F72E75D0A77B93"/>
        <w:category>
          <w:name w:val="General"/>
          <w:gallery w:val="placeholder"/>
        </w:category>
        <w:types>
          <w:type w:val="bbPlcHdr"/>
        </w:types>
        <w:behaviors>
          <w:behavior w:val="content"/>
        </w:behaviors>
        <w:guid w:val="{7F06BB8C-1B32-448A-BD6C-753477E54094}"/>
      </w:docPartPr>
      <w:docPartBody>
        <w:p w:rsidR="008257EC" w:rsidRDefault="008257EC">
          <w:pPr>
            <w:pStyle w:val="68B0A9D2DE6C40B3A6F72E75D0A77B93"/>
          </w:pPr>
          <w:r w:rsidRPr="00BF4184">
            <w:t>789</w:t>
          </w:r>
        </w:p>
      </w:docPartBody>
    </w:docPart>
    <w:docPart>
      <w:docPartPr>
        <w:name w:val="31584597763C459AB530FCFE51DECE15"/>
        <w:category>
          <w:name w:val="General"/>
          <w:gallery w:val="placeholder"/>
        </w:category>
        <w:types>
          <w:type w:val="bbPlcHdr"/>
        </w:types>
        <w:behaviors>
          <w:behavior w:val="content"/>
        </w:behaviors>
        <w:guid w:val="{C8C82A97-30A6-42B9-A402-F615F884A4DC}"/>
      </w:docPartPr>
      <w:docPartBody>
        <w:p w:rsidR="008257EC" w:rsidRDefault="008257EC">
          <w:pPr>
            <w:pStyle w:val="31584597763C459AB530FCFE51DECE15"/>
          </w:pPr>
          <w:r w:rsidRPr="00BF4184">
            <w:t>789</w:t>
          </w:r>
        </w:p>
      </w:docPartBody>
    </w:docPart>
    <w:docPart>
      <w:docPartPr>
        <w:name w:val="6626A16F8A81430994F995472D7BFC3D"/>
        <w:category>
          <w:name w:val="General"/>
          <w:gallery w:val="placeholder"/>
        </w:category>
        <w:types>
          <w:type w:val="bbPlcHdr"/>
        </w:types>
        <w:behaviors>
          <w:behavior w:val="content"/>
        </w:behaviors>
        <w:guid w:val="{D25F5180-AFA9-43F1-A1C2-833C2900883F}"/>
      </w:docPartPr>
      <w:docPartBody>
        <w:p w:rsidR="008257EC" w:rsidRDefault="008257EC">
          <w:pPr>
            <w:pStyle w:val="6626A16F8A81430994F995472D7BFC3D"/>
          </w:pPr>
          <w:r w:rsidRPr="00BF4184">
            <w:t>789</w:t>
          </w:r>
        </w:p>
      </w:docPartBody>
    </w:docPart>
    <w:docPart>
      <w:docPartPr>
        <w:name w:val="5B1EF9F5A419460987F8259B2FB16CCA"/>
        <w:category>
          <w:name w:val="General"/>
          <w:gallery w:val="placeholder"/>
        </w:category>
        <w:types>
          <w:type w:val="bbPlcHdr"/>
        </w:types>
        <w:behaviors>
          <w:behavior w:val="content"/>
        </w:behaviors>
        <w:guid w:val="{4E6515E8-1FD5-442E-9D13-07330737F264}"/>
      </w:docPartPr>
      <w:docPartBody>
        <w:p w:rsidR="008257EC" w:rsidRDefault="008257EC">
          <w:pPr>
            <w:pStyle w:val="5B1EF9F5A419460987F8259B2FB16CCA"/>
          </w:pPr>
          <w:r w:rsidRPr="00BF4184">
            <w:t>789</w:t>
          </w:r>
        </w:p>
      </w:docPartBody>
    </w:docPart>
    <w:docPart>
      <w:docPartPr>
        <w:name w:val="36FD17BB679E4A6895D037D994206844"/>
        <w:category>
          <w:name w:val="General"/>
          <w:gallery w:val="placeholder"/>
        </w:category>
        <w:types>
          <w:type w:val="bbPlcHdr"/>
        </w:types>
        <w:behaviors>
          <w:behavior w:val="content"/>
        </w:behaviors>
        <w:guid w:val="{F3F1B2DB-8944-49A8-B45F-6239EB602611}"/>
      </w:docPartPr>
      <w:docPartBody>
        <w:p w:rsidR="008257EC" w:rsidRDefault="008257EC">
          <w:pPr>
            <w:pStyle w:val="36FD17BB679E4A6895D037D994206844"/>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w:t>
          </w:r>
          <w:r>
            <w:t>ow and column, even if the content seems obvious.  A default table style has been setup for this template that fits APA guidelines.  To insert a table, on the Insert tab, click Table.]</w:t>
          </w:r>
        </w:p>
      </w:docPartBody>
    </w:docPart>
    <w:docPart>
      <w:docPartPr>
        <w:name w:val="DF74CD44879E4DD7B4061FCAD18DA392"/>
        <w:category>
          <w:name w:val="General"/>
          <w:gallery w:val="placeholder"/>
        </w:category>
        <w:types>
          <w:type w:val="bbPlcHdr"/>
        </w:types>
        <w:behaviors>
          <w:behavior w:val="content"/>
        </w:behaviors>
        <w:guid w:val="{6362A451-40CC-4BCB-9B00-BD13A8CF7952}"/>
      </w:docPartPr>
      <w:docPartBody>
        <w:p w:rsidR="008257EC" w:rsidRDefault="008257EC">
          <w:pPr>
            <w:pStyle w:val="DF74CD44879E4DD7B4061FCAD18DA392"/>
          </w:pPr>
          <w:r w:rsidRPr="005D3A03">
            <w:t>Figures title:</w:t>
          </w:r>
        </w:p>
      </w:docPartBody>
    </w:docPart>
    <w:docPart>
      <w:docPartPr>
        <w:name w:val="6A19B9F63362482AA8A780151D72532A"/>
        <w:category>
          <w:name w:val="General"/>
          <w:gallery w:val="placeholder"/>
        </w:category>
        <w:types>
          <w:type w:val="bbPlcHdr"/>
        </w:types>
        <w:behaviors>
          <w:behavior w:val="content"/>
        </w:behaviors>
        <w:guid w:val="{A20B0916-FFD7-4A9D-A87C-1A9DC78212E3}"/>
      </w:docPartPr>
      <w:docPartBody>
        <w:p w:rsidR="008257EC" w:rsidRDefault="008257EC">
          <w:pPr>
            <w:pStyle w:val="6A19B9F63362482AA8A780151D72532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EC"/>
    <w:rsid w:val="0082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94D8084E2846E5B75C894D2A15D37A">
    <w:name w:val="F694D8084E2846E5B75C894D2A15D37A"/>
  </w:style>
  <w:style w:type="paragraph" w:customStyle="1" w:styleId="B6EAB1BA17C346D0B1A3FBB623E0A01B">
    <w:name w:val="B6EAB1BA17C346D0B1A3FBB623E0A01B"/>
  </w:style>
  <w:style w:type="paragraph" w:customStyle="1" w:styleId="B1ABE855EE2B444A90F70374ED607AA8">
    <w:name w:val="B1ABE855EE2B444A90F70374ED607AA8"/>
  </w:style>
  <w:style w:type="paragraph" w:customStyle="1" w:styleId="056AF9BAA0B14E6C8C97899636D80B3B">
    <w:name w:val="056AF9BAA0B14E6C8C97899636D80B3B"/>
  </w:style>
  <w:style w:type="paragraph" w:customStyle="1" w:styleId="B97D95BEC07C454791EA3A09B8B9A492">
    <w:name w:val="B97D95BEC07C454791EA3A09B8B9A492"/>
  </w:style>
  <w:style w:type="paragraph" w:customStyle="1" w:styleId="1D98EBB1D1844DB4BDBE11A320A9CAAC">
    <w:name w:val="1D98EBB1D1844DB4BDBE11A320A9CAAC"/>
  </w:style>
  <w:style w:type="character" w:styleId="Emphasis">
    <w:name w:val="Emphasis"/>
    <w:basedOn w:val="DefaultParagraphFont"/>
    <w:uiPriority w:val="4"/>
    <w:unhideWhenUsed/>
    <w:qFormat/>
    <w:rPr>
      <w:i/>
      <w:iCs/>
    </w:rPr>
  </w:style>
  <w:style w:type="paragraph" w:customStyle="1" w:styleId="F7EBCAD63FEA41869355B721151CCEC7">
    <w:name w:val="F7EBCAD63FEA41869355B721151CCEC7"/>
  </w:style>
  <w:style w:type="paragraph" w:customStyle="1" w:styleId="647AD61EC1EB474A81D30431A80D462F">
    <w:name w:val="647AD61EC1EB474A81D30431A80D462F"/>
  </w:style>
  <w:style w:type="paragraph" w:customStyle="1" w:styleId="81FE72A3B692482C9D878CDCCE55309D">
    <w:name w:val="81FE72A3B692482C9D878CDCCE55309D"/>
  </w:style>
  <w:style w:type="paragraph" w:customStyle="1" w:styleId="A6E3C40940C848F0AEF3A6A424881C34">
    <w:name w:val="A6E3C40940C848F0AEF3A6A424881C34"/>
  </w:style>
  <w:style w:type="paragraph" w:customStyle="1" w:styleId="E0A494FC61F640CBB9BC16EDEC3043F5">
    <w:name w:val="E0A494FC61F640CBB9BC16EDEC3043F5"/>
  </w:style>
  <w:style w:type="paragraph" w:customStyle="1" w:styleId="07A27A817E2C4C46A845A54062693AA3">
    <w:name w:val="07A27A817E2C4C46A845A54062693AA3"/>
  </w:style>
  <w:style w:type="paragraph" w:customStyle="1" w:styleId="55C137CE73CE436A8DB3B37FA682BE29">
    <w:name w:val="55C137CE73CE436A8DB3B37FA682BE29"/>
  </w:style>
  <w:style w:type="paragraph" w:customStyle="1" w:styleId="D96E4723C3C644478EB5C4E7453F447B">
    <w:name w:val="D96E4723C3C644478EB5C4E7453F447B"/>
  </w:style>
  <w:style w:type="paragraph" w:customStyle="1" w:styleId="5DFCEBDA016A4A80A9CF5080F77F27C9">
    <w:name w:val="5DFCEBDA016A4A80A9CF5080F77F27C9"/>
  </w:style>
  <w:style w:type="paragraph" w:customStyle="1" w:styleId="C28937BBD1CA43038EB97A9329E56544">
    <w:name w:val="C28937BBD1CA43038EB97A9329E56544"/>
  </w:style>
  <w:style w:type="paragraph" w:customStyle="1" w:styleId="0D1FDCB3872846B787FD7E915B7D54B4">
    <w:name w:val="0D1FDCB3872846B787FD7E915B7D54B4"/>
  </w:style>
  <w:style w:type="paragraph" w:customStyle="1" w:styleId="D91A573023814E53A6CFF170B06C9694">
    <w:name w:val="D91A573023814E53A6CFF170B06C9694"/>
  </w:style>
  <w:style w:type="paragraph" w:customStyle="1" w:styleId="D1785A69F44F43659DEBD2CDD7679C29">
    <w:name w:val="D1785A69F44F43659DEBD2CDD7679C29"/>
  </w:style>
  <w:style w:type="paragraph" w:customStyle="1" w:styleId="8D483421FA35428B9AD3A8A5482BF516">
    <w:name w:val="8D483421FA35428B9AD3A8A5482BF516"/>
  </w:style>
  <w:style w:type="paragraph" w:customStyle="1" w:styleId="23C4311FA72B478C9FB0084D495F8060">
    <w:name w:val="23C4311FA72B478C9FB0084D495F8060"/>
  </w:style>
  <w:style w:type="paragraph" w:customStyle="1" w:styleId="F3B690BFB2C3437DBD4B7F8522D60781">
    <w:name w:val="F3B690BFB2C3437DBD4B7F8522D60781"/>
  </w:style>
  <w:style w:type="paragraph" w:customStyle="1" w:styleId="17D5489D9EFE49A4B291EE5B986DE0DF">
    <w:name w:val="17D5489D9EFE49A4B291EE5B986DE0DF"/>
  </w:style>
  <w:style w:type="paragraph" w:customStyle="1" w:styleId="CAA7D83334CB4702B23C1940BA511EF6">
    <w:name w:val="CAA7D83334CB4702B23C1940BA511EF6"/>
  </w:style>
  <w:style w:type="paragraph" w:customStyle="1" w:styleId="1DC7037A7E554C53A347C0E43297CB1A">
    <w:name w:val="1DC7037A7E554C53A347C0E43297CB1A"/>
  </w:style>
  <w:style w:type="paragraph" w:customStyle="1" w:styleId="EBF62A2451184DB7AF6ACD7EB9FEBB01">
    <w:name w:val="EBF62A2451184DB7AF6ACD7EB9FEBB01"/>
  </w:style>
  <w:style w:type="paragraph" w:customStyle="1" w:styleId="00B0263F37254EB884B66F10248BD136">
    <w:name w:val="00B0263F37254EB884B66F10248BD136"/>
  </w:style>
  <w:style w:type="paragraph" w:customStyle="1" w:styleId="EE2D2CB7FF7845A897CC9851D162BBE9">
    <w:name w:val="EE2D2CB7FF7845A897CC9851D162BBE9"/>
  </w:style>
  <w:style w:type="paragraph" w:customStyle="1" w:styleId="353354C3D34B47BA9ED70C1DB66D3CAC">
    <w:name w:val="353354C3D34B47BA9ED70C1DB66D3CAC"/>
  </w:style>
  <w:style w:type="paragraph" w:customStyle="1" w:styleId="A7C5A5ABF89E4AAC8A2F6E89E8875A5A">
    <w:name w:val="A7C5A5ABF89E4AAC8A2F6E89E8875A5A"/>
  </w:style>
  <w:style w:type="paragraph" w:customStyle="1" w:styleId="4AAC308424F546C5BBD027907E78652F">
    <w:name w:val="4AAC308424F546C5BBD027907E78652F"/>
  </w:style>
  <w:style w:type="paragraph" w:customStyle="1" w:styleId="B92322B93A674B79A86B148E8747EECA">
    <w:name w:val="B92322B93A674B79A86B148E8747EECA"/>
  </w:style>
  <w:style w:type="paragraph" w:customStyle="1" w:styleId="43D52FF238BD4A8E96ED2E5BC584848F">
    <w:name w:val="43D52FF238BD4A8E96ED2E5BC584848F"/>
  </w:style>
  <w:style w:type="paragraph" w:customStyle="1" w:styleId="E2B52664B6D94CEFA2C965F082DF6AB2">
    <w:name w:val="E2B52664B6D94CEFA2C965F082DF6AB2"/>
  </w:style>
  <w:style w:type="paragraph" w:customStyle="1" w:styleId="4B0FB73D33354A8EB8CFB94864BC5AE6">
    <w:name w:val="4B0FB73D33354A8EB8CFB94864BC5AE6"/>
  </w:style>
  <w:style w:type="paragraph" w:customStyle="1" w:styleId="2543B9514C8C4F4AAD1328F0950A8C94">
    <w:name w:val="2543B9514C8C4F4AAD1328F0950A8C94"/>
  </w:style>
  <w:style w:type="paragraph" w:customStyle="1" w:styleId="7942C5559BD248F2A8B7B22E6E102459">
    <w:name w:val="7942C5559BD248F2A8B7B22E6E102459"/>
  </w:style>
  <w:style w:type="paragraph" w:customStyle="1" w:styleId="AFFA812FBF314883814CC9AC5E8FDF30">
    <w:name w:val="AFFA812FBF314883814CC9AC5E8FDF30"/>
  </w:style>
  <w:style w:type="paragraph" w:customStyle="1" w:styleId="A6E5B7BCFD8541E8BEDC752FD61D6302">
    <w:name w:val="A6E5B7BCFD8541E8BEDC752FD61D6302"/>
  </w:style>
  <w:style w:type="paragraph" w:customStyle="1" w:styleId="A05AF886A65F41318EF55A5EB5F437C3">
    <w:name w:val="A05AF886A65F41318EF55A5EB5F437C3"/>
  </w:style>
  <w:style w:type="paragraph" w:customStyle="1" w:styleId="463523DDB35F4BECB8793E7D458C30B4">
    <w:name w:val="463523DDB35F4BECB8793E7D458C30B4"/>
  </w:style>
  <w:style w:type="paragraph" w:customStyle="1" w:styleId="7834AE80C2E64293B6927EF9C6FC6C43">
    <w:name w:val="7834AE80C2E64293B6927EF9C6FC6C43"/>
  </w:style>
  <w:style w:type="paragraph" w:customStyle="1" w:styleId="32344FB520EB41758C0F1E9F2DA32D24">
    <w:name w:val="32344FB520EB41758C0F1E9F2DA32D24"/>
  </w:style>
  <w:style w:type="paragraph" w:customStyle="1" w:styleId="9C33122ED6C0492E835CE6CC2E1D6F20">
    <w:name w:val="9C33122ED6C0492E835CE6CC2E1D6F20"/>
  </w:style>
  <w:style w:type="paragraph" w:customStyle="1" w:styleId="1BB629A908C14B48A3F09DFB0E5882B2">
    <w:name w:val="1BB629A908C14B48A3F09DFB0E5882B2"/>
  </w:style>
  <w:style w:type="paragraph" w:customStyle="1" w:styleId="3F01F526C0724D5AA73D4753264189A1">
    <w:name w:val="3F01F526C0724D5AA73D4753264189A1"/>
  </w:style>
  <w:style w:type="paragraph" w:customStyle="1" w:styleId="0118BCCF026C4CC289997E75EFD68612">
    <w:name w:val="0118BCCF026C4CC289997E75EFD68612"/>
  </w:style>
  <w:style w:type="paragraph" w:customStyle="1" w:styleId="C4A4E62405B54A5FA2CCBD2779176FF4">
    <w:name w:val="C4A4E62405B54A5FA2CCBD2779176FF4"/>
  </w:style>
  <w:style w:type="paragraph" w:customStyle="1" w:styleId="91C2168BCE9A449D9B0203B3D1C9E1DB">
    <w:name w:val="91C2168BCE9A449D9B0203B3D1C9E1DB"/>
  </w:style>
  <w:style w:type="paragraph" w:customStyle="1" w:styleId="ECBF98F906B94A44B266484AE104AADA">
    <w:name w:val="ECBF98F906B94A44B266484AE104AADA"/>
  </w:style>
  <w:style w:type="paragraph" w:customStyle="1" w:styleId="12D85F66BD1740AFB1DF4A5DA1A1D074">
    <w:name w:val="12D85F66BD1740AFB1DF4A5DA1A1D074"/>
  </w:style>
  <w:style w:type="paragraph" w:customStyle="1" w:styleId="8F6D3495A0AE4617A3AD2529012ABAD3">
    <w:name w:val="8F6D3495A0AE4617A3AD2529012ABAD3"/>
  </w:style>
  <w:style w:type="paragraph" w:customStyle="1" w:styleId="02109DE9D5DD4440B39F9BD9C8C65C9F">
    <w:name w:val="02109DE9D5DD4440B39F9BD9C8C65C9F"/>
  </w:style>
  <w:style w:type="paragraph" w:customStyle="1" w:styleId="3C73922F44F14797B56134E045E87E9B">
    <w:name w:val="3C73922F44F14797B56134E045E87E9B"/>
  </w:style>
  <w:style w:type="paragraph" w:customStyle="1" w:styleId="2367940793504BEEB040F0971D620D8C">
    <w:name w:val="2367940793504BEEB040F0971D620D8C"/>
  </w:style>
  <w:style w:type="paragraph" w:customStyle="1" w:styleId="3D54F1CC26FC4E1F91A81F837670E160">
    <w:name w:val="3D54F1CC26FC4E1F91A81F837670E160"/>
  </w:style>
  <w:style w:type="paragraph" w:customStyle="1" w:styleId="68B0A9D2DE6C40B3A6F72E75D0A77B93">
    <w:name w:val="68B0A9D2DE6C40B3A6F72E75D0A77B93"/>
  </w:style>
  <w:style w:type="paragraph" w:customStyle="1" w:styleId="31584597763C459AB530FCFE51DECE15">
    <w:name w:val="31584597763C459AB530FCFE51DECE15"/>
  </w:style>
  <w:style w:type="paragraph" w:customStyle="1" w:styleId="6626A16F8A81430994F995472D7BFC3D">
    <w:name w:val="6626A16F8A81430994F995472D7BFC3D"/>
  </w:style>
  <w:style w:type="paragraph" w:customStyle="1" w:styleId="5B1EF9F5A419460987F8259B2FB16CCA">
    <w:name w:val="5B1EF9F5A419460987F8259B2FB16CCA"/>
  </w:style>
  <w:style w:type="paragraph" w:customStyle="1" w:styleId="36FD17BB679E4A6895D037D994206844">
    <w:name w:val="36FD17BB679E4A6895D037D994206844"/>
  </w:style>
  <w:style w:type="paragraph" w:customStyle="1" w:styleId="DF74CD44879E4DD7B4061FCAD18DA392">
    <w:name w:val="DF74CD44879E4DD7B4061FCAD18DA392"/>
  </w:style>
  <w:style w:type="paragraph" w:customStyle="1" w:styleId="6A19B9F63362482AA8A780151D72532A">
    <w:name w:val="6A19B9F63362482AA8A780151D725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22</TotalTime>
  <Pages>8</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the Graded Response Model (GRM): A gentle introduction and tutorial in R</dc:title>
  <dc:subject/>
  <dc:creator>Amelia Zein</dc:creator>
  <cp:keywords/>
  <dc:description/>
  <cp:lastModifiedBy>Rizqy Amelia Zein</cp:lastModifiedBy>
  <cp:revision>28</cp:revision>
  <dcterms:created xsi:type="dcterms:W3CDTF">2023-10-08T06:29:00Z</dcterms:created>
  <dcterms:modified xsi:type="dcterms:W3CDTF">2023-11-09T09:00:00Z</dcterms:modified>
</cp:coreProperties>
</file>